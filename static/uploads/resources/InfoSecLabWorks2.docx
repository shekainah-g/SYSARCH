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88B63" w14:textId="77777777" w:rsidR="002D50CC" w:rsidRDefault="002D50C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1EE4432A" w14:textId="77777777" w:rsidR="002D50CC" w:rsidRDefault="002D50CC" w:rsidP="00C6554A">
      <w:pPr>
        <w:pStyle w:val="Photo"/>
      </w:pPr>
    </w:p>
    <w:p w14:paraId="08922688" w14:textId="77777777" w:rsidR="002D50CC" w:rsidRDefault="002D50CC" w:rsidP="00C6554A">
      <w:pPr>
        <w:pStyle w:val="Photo"/>
      </w:pPr>
    </w:p>
    <w:p w14:paraId="5829FE98" w14:textId="77777777" w:rsidR="002D50CC" w:rsidRDefault="002D50CC" w:rsidP="00C6554A">
      <w:pPr>
        <w:pStyle w:val="Photo"/>
      </w:pPr>
    </w:p>
    <w:p w14:paraId="7E05C95E" w14:textId="77777777" w:rsidR="002D50CC" w:rsidRDefault="002D50CC" w:rsidP="00C6554A">
      <w:pPr>
        <w:pStyle w:val="Photo"/>
      </w:pPr>
    </w:p>
    <w:p w14:paraId="7CFEA975" w14:textId="5E18F1EC" w:rsidR="00C6554A" w:rsidRPr="008B5277" w:rsidRDefault="002D50CC" w:rsidP="00C6554A">
      <w:pPr>
        <w:pStyle w:val="Pho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11EDF1" wp14:editId="692B43E3">
            <wp:simplePos x="0" y="0"/>
            <wp:positionH relativeFrom="column">
              <wp:posOffset>-35560</wp:posOffset>
            </wp:positionH>
            <wp:positionV relativeFrom="paragraph">
              <wp:posOffset>0</wp:posOffset>
            </wp:positionV>
            <wp:extent cx="6083935" cy="4058920"/>
            <wp:effectExtent l="0" t="0" r="0" b="0"/>
            <wp:wrapTopAndBottom/>
            <wp:docPr id="703172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405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bookmarkEnd w:id="1"/>
    <w:bookmarkEnd w:id="2"/>
    <w:bookmarkEnd w:id="3"/>
    <w:bookmarkEnd w:id="4"/>
    <w:p w14:paraId="50B7FBB8" w14:textId="7FCAA9E7" w:rsidR="00C6554A" w:rsidRDefault="00F5470B" w:rsidP="00C6554A">
      <w:pPr>
        <w:pStyle w:val="Title"/>
      </w:pPr>
      <w:r>
        <w:t>Information Security and Assurance</w:t>
      </w:r>
    </w:p>
    <w:p w14:paraId="3D409264" w14:textId="64FAF249" w:rsidR="00C6554A" w:rsidRPr="002D50CC" w:rsidRDefault="00F5470B" w:rsidP="00C6554A">
      <w:pPr>
        <w:pStyle w:val="Subtitle"/>
        <w:rPr>
          <w:sz w:val="40"/>
          <w:szCs w:val="36"/>
        </w:rPr>
      </w:pPr>
      <w:r w:rsidRPr="002D50CC">
        <w:rPr>
          <w:sz w:val="40"/>
          <w:szCs w:val="36"/>
        </w:rPr>
        <w:t>laboratory activities</w:t>
      </w:r>
    </w:p>
    <w:p w14:paraId="713CEA48" w14:textId="77777777" w:rsidR="00C6554A" w:rsidRDefault="00000000" w:rsidP="00C6554A">
      <w:pPr>
        <w:pStyle w:val="ContactInfo"/>
      </w:pPr>
      <w:sdt>
        <w:sdtPr>
          <w:alias w:val="Name:"/>
          <w:tag w:val="Name:"/>
          <w:id w:val="-2071874759"/>
          <w:placeholder>
            <w:docPart w:val="81310E0497174F5390496914FE319087"/>
          </w:placeholder>
          <w:temporary/>
          <w:showingPlcHdr/>
          <w15:appearance w15:val="hidden"/>
        </w:sdtPr>
        <w:sdtContent>
          <w:r w:rsidR="00C6554A">
            <w:t>Name</w:t>
          </w:r>
        </w:sdtContent>
      </w:sdt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DDAD786ECE774A468360EE7B1ACF3985"/>
          </w:placeholder>
          <w:temporary/>
          <w:showingPlcHdr/>
          <w15:appearance w15:val="hidden"/>
        </w:sdtPr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F1A3985E47B64D6CAE7F0AB584627440"/>
          </w:placeholder>
          <w:temporary/>
          <w:showingPlcHdr/>
          <w15:appearance w15:val="hidden"/>
        </w:sdtPr>
        <w:sdtContent>
          <w:r w:rsidR="00C6554A">
            <w:t>Date</w:t>
          </w:r>
        </w:sdtContent>
      </w:sdt>
      <w:r w:rsidR="00C6554A">
        <w:br w:type="page"/>
      </w:r>
    </w:p>
    <w:p w14:paraId="035E63C6" w14:textId="77777777" w:rsidR="00450C42" w:rsidRPr="00450C42" w:rsidRDefault="00450C42" w:rsidP="00450C42">
      <w:pPr>
        <w:pBdr>
          <w:bottom w:val="single" w:sz="4" w:space="1" w:color="auto"/>
        </w:pBdr>
        <w:spacing w:before="0" w:after="0"/>
        <w:rPr>
          <w:b/>
          <w:bCs/>
          <w:color w:val="138576" w:themeColor="accent6" w:themeShade="BF"/>
        </w:rPr>
      </w:pPr>
      <w:r w:rsidRPr="00450C42">
        <w:rPr>
          <w:b/>
          <w:bCs/>
          <w:color w:val="138576" w:themeColor="accent6" w:themeShade="BF"/>
        </w:rPr>
        <w:lastRenderedPageBreak/>
        <w:t>Lab 1: Ransomware Attack Simulation &amp; Incident Response</w:t>
      </w:r>
    </w:p>
    <w:p w14:paraId="4B2B7B87" w14:textId="77777777" w:rsidR="00450C42" w:rsidRDefault="00450C42" w:rsidP="00450C42">
      <w:pPr>
        <w:spacing w:before="0" w:after="0"/>
      </w:pPr>
    </w:p>
    <w:p w14:paraId="57265608" w14:textId="5CD7502B" w:rsidR="00450C42" w:rsidRDefault="00450C42" w:rsidP="00450C42">
      <w:pPr>
        <w:spacing w:before="0" w:after="0"/>
      </w:pPr>
      <w:r w:rsidRPr="00450C42">
        <w:rPr>
          <w:b/>
          <w:bCs/>
        </w:rPr>
        <w:t>Objective</w:t>
      </w:r>
      <w:r>
        <w:t>: Simulate a ransomware attack, analyze its impact, and recover.</w:t>
      </w:r>
    </w:p>
    <w:p w14:paraId="462883BA" w14:textId="77777777" w:rsidR="00450C42" w:rsidRDefault="00450C42" w:rsidP="00450C42">
      <w:pPr>
        <w:spacing w:before="0" w:after="0"/>
      </w:pPr>
    </w:p>
    <w:p w14:paraId="74BF4619" w14:textId="5E2ED830" w:rsidR="00450C42" w:rsidRDefault="00450C42" w:rsidP="00450C42">
      <w:pPr>
        <w:spacing w:before="0" w:after="0"/>
      </w:pPr>
      <w:r w:rsidRPr="00450C42">
        <w:rPr>
          <w:b/>
          <w:bCs/>
        </w:rPr>
        <w:t>Tools</w:t>
      </w:r>
      <w:r>
        <w:t>:</w:t>
      </w:r>
    </w:p>
    <w:p w14:paraId="68F11B13" w14:textId="77777777" w:rsidR="00450C42" w:rsidRDefault="00450C42">
      <w:pPr>
        <w:pStyle w:val="ListParagraph"/>
        <w:numPr>
          <w:ilvl w:val="0"/>
          <w:numId w:val="37"/>
        </w:numPr>
        <w:spacing w:before="0" w:after="0"/>
      </w:pPr>
      <w:r>
        <w:t>Virtual Machine (Windows 10)</w:t>
      </w:r>
    </w:p>
    <w:p w14:paraId="53407CC2" w14:textId="752D2C7D" w:rsidR="00450C42" w:rsidRDefault="00450C42">
      <w:pPr>
        <w:pStyle w:val="ListParagraph"/>
        <w:numPr>
          <w:ilvl w:val="0"/>
          <w:numId w:val="37"/>
        </w:numPr>
        <w:spacing w:before="0" w:after="0"/>
      </w:pPr>
      <w:r>
        <w:t>Harmless ransomware demo: Hidden Tear (educational use only)</w:t>
      </w:r>
    </w:p>
    <w:p w14:paraId="316637A1" w14:textId="05222423" w:rsidR="00450C42" w:rsidRDefault="00450C42">
      <w:pPr>
        <w:pStyle w:val="ListParagraph"/>
        <w:numPr>
          <w:ilvl w:val="0"/>
          <w:numId w:val="37"/>
        </w:numPr>
        <w:spacing w:before="0" w:after="0"/>
      </w:pPr>
      <w:r>
        <w:t>Wireshark (for network analysis)</w:t>
      </w:r>
    </w:p>
    <w:p w14:paraId="3970FB53" w14:textId="77777777" w:rsidR="00450C42" w:rsidRDefault="00450C42" w:rsidP="00450C42">
      <w:pPr>
        <w:spacing w:before="0" w:after="0"/>
      </w:pPr>
    </w:p>
    <w:p w14:paraId="3E665ED8" w14:textId="77777777" w:rsidR="00450C42" w:rsidRDefault="00450C42" w:rsidP="00450C42">
      <w:pPr>
        <w:spacing w:before="0" w:after="0"/>
      </w:pPr>
      <w:r w:rsidRPr="00450C42">
        <w:rPr>
          <w:b/>
          <w:bCs/>
        </w:rPr>
        <w:t>Steps</w:t>
      </w:r>
      <w:r>
        <w:t>:</w:t>
      </w:r>
    </w:p>
    <w:p w14:paraId="78514714" w14:textId="0E71EF12" w:rsidR="00450C42" w:rsidRDefault="00450C42">
      <w:pPr>
        <w:pStyle w:val="ListParagraph"/>
        <w:numPr>
          <w:ilvl w:val="0"/>
          <w:numId w:val="4"/>
        </w:numPr>
        <w:spacing w:before="0" w:after="0"/>
      </w:pPr>
      <w:r>
        <w:t>Set Up the Lab:</w:t>
      </w:r>
    </w:p>
    <w:p w14:paraId="6120B676" w14:textId="77777777" w:rsidR="00450C42" w:rsidRDefault="00450C42" w:rsidP="00450C42">
      <w:pPr>
        <w:spacing w:before="0" w:after="0"/>
      </w:pPr>
    </w:p>
    <w:p w14:paraId="3F04B1CC" w14:textId="77777777" w:rsidR="00450C42" w:rsidRDefault="00450C42">
      <w:pPr>
        <w:pStyle w:val="ListParagraph"/>
        <w:numPr>
          <w:ilvl w:val="0"/>
          <w:numId w:val="3"/>
        </w:numPr>
        <w:spacing w:before="0" w:after="0"/>
      </w:pPr>
      <w:r>
        <w:t>Install a Windows 10 VM (VirtualBox/VMware).</w:t>
      </w:r>
    </w:p>
    <w:p w14:paraId="3225AC49" w14:textId="77777777" w:rsidR="00450C42" w:rsidRDefault="00450C42" w:rsidP="00450C42">
      <w:pPr>
        <w:spacing w:before="0" w:after="0"/>
      </w:pPr>
    </w:p>
    <w:p w14:paraId="6A4F49CE" w14:textId="77777777" w:rsidR="00450C42" w:rsidRDefault="00450C42">
      <w:pPr>
        <w:pStyle w:val="ListParagraph"/>
        <w:numPr>
          <w:ilvl w:val="0"/>
          <w:numId w:val="3"/>
        </w:numPr>
        <w:spacing w:before="0" w:after="0"/>
      </w:pPr>
      <w:r>
        <w:t>Disable Windows Defender temporarily (for testing).</w:t>
      </w:r>
    </w:p>
    <w:p w14:paraId="7ECF4324" w14:textId="77777777" w:rsidR="00450C42" w:rsidRDefault="00450C42" w:rsidP="00450C42">
      <w:pPr>
        <w:spacing w:before="0" w:after="0"/>
      </w:pPr>
    </w:p>
    <w:p w14:paraId="704FBE13" w14:textId="67A1D2D2" w:rsidR="00450C42" w:rsidRDefault="00450C42">
      <w:pPr>
        <w:pStyle w:val="ListParagraph"/>
        <w:numPr>
          <w:ilvl w:val="0"/>
          <w:numId w:val="4"/>
        </w:numPr>
        <w:spacing w:before="0" w:after="0"/>
      </w:pPr>
      <w:r>
        <w:t>Deploy Ransomware (Simulated):</w:t>
      </w:r>
    </w:p>
    <w:p w14:paraId="3E3BE4CD" w14:textId="77777777" w:rsidR="00450C42" w:rsidRDefault="00450C42" w:rsidP="00450C42">
      <w:pPr>
        <w:spacing w:before="0" w:after="0"/>
      </w:pPr>
    </w:p>
    <w:p w14:paraId="1AC556BB" w14:textId="77777777" w:rsidR="00450C42" w:rsidRDefault="00450C42">
      <w:pPr>
        <w:pStyle w:val="ListParagraph"/>
        <w:numPr>
          <w:ilvl w:val="0"/>
          <w:numId w:val="5"/>
        </w:numPr>
        <w:spacing w:before="0" w:after="0"/>
        <w:ind w:left="1080"/>
      </w:pPr>
      <w:r>
        <w:t>Download &amp; compile Hidden Tear (C#).</w:t>
      </w:r>
    </w:p>
    <w:p w14:paraId="1F9CF7A3" w14:textId="77777777" w:rsidR="00450C42" w:rsidRDefault="00450C42" w:rsidP="00450C42">
      <w:pPr>
        <w:spacing w:before="0" w:after="0"/>
        <w:ind w:left="360"/>
      </w:pPr>
    </w:p>
    <w:p w14:paraId="63D4E86D" w14:textId="77777777" w:rsidR="00450C42" w:rsidRDefault="00450C42">
      <w:pPr>
        <w:pStyle w:val="ListParagraph"/>
        <w:numPr>
          <w:ilvl w:val="0"/>
          <w:numId w:val="5"/>
        </w:numPr>
        <w:spacing w:before="0" w:after="0"/>
        <w:ind w:left="1080"/>
      </w:pPr>
      <w:r>
        <w:t>Run the executable on the VM.</w:t>
      </w:r>
    </w:p>
    <w:p w14:paraId="79E590FC" w14:textId="77777777" w:rsidR="00450C42" w:rsidRDefault="00450C42" w:rsidP="00450C42">
      <w:pPr>
        <w:spacing w:before="0" w:after="0"/>
        <w:ind w:left="360"/>
      </w:pPr>
    </w:p>
    <w:p w14:paraId="76F80942" w14:textId="77777777" w:rsidR="00450C42" w:rsidRDefault="00450C42">
      <w:pPr>
        <w:pStyle w:val="ListParagraph"/>
        <w:numPr>
          <w:ilvl w:val="0"/>
          <w:numId w:val="5"/>
        </w:numPr>
        <w:spacing w:before="0" w:after="0"/>
        <w:ind w:left="1080"/>
      </w:pPr>
      <w:r>
        <w:t>Observe file encryption and ransom note.</w:t>
      </w:r>
    </w:p>
    <w:p w14:paraId="2488109B" w14:textId="77777777" w:rsidR="00450C42" w:rsidRDefault="00450C42" w:rsidP="00450C42">
      <w:pPr>
        <w:spacing w:before="0" w:after="0"/>
      </w:pPr>
    </w:p>
    <w:p w14:paraId="12F1C5E1" w14:textId="5DD91CEB" w:rsidR="00450C42" w:rsidRDefault="00450C42">
      <w:pPr>
        <w:pStyle w:val="ListParagraph"/>
        <w:numPr>
          <w:ilvl w:val="0"/>
          <w:numId w:val="4"/>
        </w:numPr>
        <w:spacing w:before="0" w:after="0"/>
      </w:pPr>
      <w:r>
        <w:t>Incident Response:</w:t>
      </w:r>
    </w:p>
    <w:p w14:paraId="60410BB9" w14:textId="77777777" w:rsidR="00450C42" w:rsidRDefault="00450C42" w:rsidP="00450C42">
      <w:pPr>
        <w:spacing w:before="0" w:after="0"/>
      </w:pPr>
    </w:p>
    <w:p w14:paraId="3A6BA0E2" w14:textId="77777777" w:rsidR="00450C42" w:rsidRDefault="00450C42">
      <w:pPr>
        <w:pStyle w:val="ListParagraph"/>
        <w:numPr>
          <w:ilvl w:val="0"/>
          <w:numId w:val="6"/>
        </w:numPr>
        <w:spacing w:before="0" w:after="0" w:line="240" w:lineRule="auto"/>
        <w:ind w:left="1080"/>
      </w:pPr>
      <w:r>
        <w:t>Detection: Check Task Manager for suspicious processes.</w:t>
      </w:r>
    </w:p>
    <w:p w14:paraId="4E07CE6D" w14:textId="77777777" w:rsidR="00450C42" w:rsidRDefault="00450C42" w:rsidP="00450C42">
      <w:pPr>
        <w:spacing w:before="0" w:after="0" w:line="240" w:lineRule="auto"/>
        <w:ind w:left="360"/>
      </w:pPr>
    </w:p>
    <w:p w14:paraId="1C86FAA6" w14:textId="77777777" w:rsidR="00450C42" w:rsidRDefault="00450C42">
      <w:pPr>
        <w:pStyle w:val="ListParagraph"/>
        <w:numPr>
          <w:ilvl w:val="0"/>
          <w:numId w:val="6"/>
        </w:numPr>
        <w:spacing w:before="0" w:after="0" w:line="240" w:lineRule="auto"/>
        <w:ind w:left="1080"/>
      </w:pPr>
      <w:r>
        <w:t>Containment: Disconnect the VM from the network.</w:t>
      </w:r>
    </w:p>
    <w:p w14:paraId="014A7DFD" w14:textId="77777777" w:rsidR="00450C42" w:rsidRDefault="00450C42" w:rsidP="00450C42">
      <w:pPr>
        <w:spacing w:before="0" w:after="0" w:line="240" w:lineRule="auto"/>
        <w:ind w:left="360"/>
      </w:pPr>
    </w:p>
    <w:p w14:paraId="21CFF18F" w14:textId="77777777" w:rsidR="00450C42" w:rsidRDefault="00450C42">
      <w:pPr>
        <w:pStyle w:val="ListParagraph"/>
        <w:numPr>
          <w:ilvl w:val="0"/>
          <w:numId w:val="6"/>
        </w:numPr>
        <w:spacing w:before="0" w:after="0" w:line="240" w:lineRule="auto"/>
        <w:ind w:left="1080"/>
      </w:pPr>
      <w:r>
        <w:t>Analysis:</w:t>
      </w:r>
    </w:p>
    <w:p w14:paraId="4172B997" w14:textId="77777777" w:rsidR="00450C42" w:rsidRDefault="00450C42" w:rsidP="00450C42">
      <w:pPr>
        <w:spacing w:before="0" w:after="0"/>
      </w:pPr>
    </w:p>
    <w:p w14:paraId="6946B580" w14:textId="77777777" w:rsidR="00450C42" w:rsidRDefault="00450C42">
      <w:pPr>
        <w:pStyle w:val="ListParagraph"/>
        <w:numPr>
          <w:ilvl w:val="0"/>
          <w:numId w:val="6"/>
        </w:numPr>
        <w:spacing w:before="0" w:after="0"/>
        <w:ind w:left="1800"/>
      </w:pPr>
      <w:r>
        <w:t>Use Wireshark to capture ransomware traffic.</w:t>
      </w:r>
    </w:p>
    <w:p w14:paraId="58ADD759" w14:textId="77777777" w:rsidR="00450C42" w:rsidRDefault="00450C42" w:rsidP="00450C42">
      <w:pPr>
        <w:spacing w:before="0" w:after="0"/>
        <w:ind w:left="1080"/>
      </w:pPr>
    </w:p>
    <w:p w14:paraId="202B6818" w14:textId="77777777" w:rsidR="00450C42" w:rsidRDefault="00450C42">
      <w:pPr>
        <w:pStyle w:val="ListParagraph"/>
        <w:numPr>
          <w:ilvl w:val="0"/>
          <w:numId w:val="6"/>
        </w:numPr>
        <w:spacing w:before="0" w:after="0"/>
        <w:ind w:left="1800"/>
      </w:pPr>
      <w:r>
        <w:t>Check Windows Event Logs (</w:t>
      </w:r>
      <w:proofErr w:type="spellStart"/>
      <w:r>
        <w:t>eventvwr.msc</w:t>
      </w:r>
      <w:proofErr w:type="spellEnd"/>
      <w:r>
        <w:t>) for unusual activity.</w:t>
      </w:r>
    </w:p>
    <w:p w14:paraId="3C4536BD" w14:textId="77777777" w:rsidR="00450C42" w:rsidRDefault="00450C42" w:rsidP="00450C42">
      <w:pPr>
        <w:spacing w:before="0" w:after="0"/>
      </w:pPr>
    </w:p>
    <w:p w14:paraId="4651B837" w14:textId="5F9E36BB" w:rsidR="00450C42" w:rsidRDefault="00450C42">
      <w:pPr>
        <w:pStyle w:val="ListParagraph"/>
        <w:numPr>
          <w:ilvl w:val="0"/>
          <w:numId w:val="4"/>
        </w:numPr>
        <w:spacing w:before="0" w:after="0"/>
      </w:pPr>
      <w:r>
        <w:t>Recovery &amp; Prevention:</w:t>
      </w:r>
    </w:p>
    <w:p w14:paraId="481501BA" w14:textId="77777777" w:rsidR="00450C42" w:rsidRDefault="00450C42" w:rsidP="00450C42">
      <w:pPr>
        <w:spacing w:before="0" w:after="0"/>
      </w:pPr>
    </w:p>
    <w:p w14:paraId="68F01E0D" w14:textId="77777777" w:rsidR="00450C42" w:rsidRDefault="00450C42">
      <w:pPr>
        <w:pStyle w:val="ListParagraph"/>
        <w:numPr>
          <w:ilvl w:val="0"/>
          <w:numId w:val="7"/>
        </w:numPr>
        <w:spacing w:before="0" w:after="0"/>
        <w:ind w:left="1080"/>
      </w:pPr>
      <w:r>
        <w:t>Restore files from a backup (if available).</w:t>
      </w:r>
    </w:p>
    <w:p w14:paraId="5EBDBEA0" w14:textId="77777777" w:rsidR="00450C42" w:rsidRDefault="00450C42" w:rsidP="00450C42">
      <w:pPr>
        <w:spacing w:before="0" w:after="0"/>
        <w:ind w:left="360"/>
      </w:pPr>
    </w:p>
    <w:p w14:paraId="3046DB2A" w14:textId="77777777" w:rsidR="00450C42" w:rsidRDefault="00450C42">
      <w:pPr>
        <w:pStyle w:val="ListParagraph"/>
        <w:numPr>
          <w:ilvl w:val="0"/>
          <w:numId w:val="7"/>
        </w:numPr>
        <w:spacing w:before="0" w:after="0"/>
        <w:ind w:left="1080"/>
      </w:pPr>
      <w:r>
        <w:t>Recommend:</w:t>
      </w:r>
    </w:p>
    <w:p w14:paraId="2952A856" w14:textId="77777777" w:rsidR="00450C42" w:rsidRDefault="00450C42" w:rsidP="00450C42">
      <w:pPr>
        <w:spacing w:before="0" w:after="0"/>
      </w:pPr>
    </w:p>
    <w:p w14:paraId="6310A90E" w14:textId="77777777" w:rsidR="00450C42" w:rsidRDefault="00450C42">
      <w:pPr>
        <w:pStyle w:val="ListParagraph"/>
        <w:numPr>
          <w:ilvl w:val="0"/>
          <w:numId w:val="7"/>
        </w:numPr>
        <w:spacing w:before="0" w:after="0"/>
        <w:ind w:left="1800"/>
      </w:pPr>
      <w:r>
        <w:t>Regular backups (3-2-1 rule).</w:t>
      </w:r>
    </w:p>
    <w:p w14:paraId="113278AC" w14:textId="77777777" w:rsidR="00450C42" w:rsidRDefault="00450C42" w:rsidP="00450C42">
      <w:pPr>
        <w:spacing w:before="0" w:after="0"/>
        <w:ind w:left="2160"/>
      </w:pPr>
    </w:p>
    <w:p w14:paraId="584C1841" w14:textId="77777777" w:rsidR="00450C42" w:rsidRDefault="00450C42">
      <w:pPr>
        <w:pStyle w:val="ListParagraph"/>
        <w:numPr>
          <w:ilvl w:val="0"/>
          <w:numId w:val="7"/>
        </w:numPr>
        <w:spacing w:before="0" w:after="0"/>
        <w:ind w:left="1800"/>
      </w:pPr>
      <w:r>
        <w:t>Employee training on phishing emails.</w:t>
      </w:r>
    </w:p>
    <w:p w14:paraId="7A4B512C" w14:textId="77777777" w:rsidR="00450C42" w:rsidRDefault="00450C42" w:rsidP="00450C42">
      <w:pPr>
        <w:spacing w:before="0" w:after="0"/>
      </w:pPr>
    </w:p>
    <w:p w14:paraId="367603D7" w14:textId="77777777" w:rsidR="00450C42" w:rsidRDefault="00450C42" w:rsidP="00450C42">
      <w:pPr>
        <w:spacing w:before="0" w:after="0"/>
      </w:pPr>
      <w:r w:rsidRPr="00450C42">
        <w:rPr>
          <w:b/>
          <w:bCs/>
        </w:rPr>
        <w:t>Deliverable</w:t>
      </w:r>
      <w:r>
        <w:t>:</w:t>
      </w:r>
    </w:p>
    <w:p w14:paraId="687E1683" w14:textId="77777777" w:rsidR="00450C42" w:rsidRDefault="00450C42">
      <w:pPr>
        <w:pStyle w:val="ListParagraph"/>
        <w:numPr>
          <w:ilvl w:val="0"/>
          <w:numId w:val="8"/>
        </w:numPr>
        <w:spacing w:before="0" w:after="0"/>
      </w:pPr>
      <w:r>
        <w:lastRenderedPageBreak/>
        <w:t>Incident report with:</w:t>
      </w:r>
    </w:p>
    <w:p w14:paraId="48327D66" w14:textId="77777777" w:rsidR="00450C42" w:rsidRDefault="00450C42" w:rsidP="00450C42">
      <w:pPr>
        <w:spacing w:before="0" w:after="0"/>
      </w:pPr>
    </w:p>
    <w:p w14:paraId="54019BC7" w14:textId="77777777" w:rsidR="00450C42" w:rsidRDefault="00450C42">
      <w:pPr>
        <w:pStyle w:val="ListParagraph"/>
        <w:numPr>
          <w:ilvl w:val="0"/>
          <w:numId w:val="8"/>
        </w:numPr>
        <w:spacing w:before="0" w:after="0"/>
        <w:ind w:left="1440"/>
      </w:pPr>
      <w:r>
        <w:t>Attack timeline.</w:t>
      </w:r>
    </w:p>
    <w:p w14:paraId="5CC20672" w14:textId="77777777" w:rsidR="00450C42" w:rsidRDefault="00450C42" w:rsidP="00450C42">
      <w:pPr>
        <w:spacing w:before="0" w:after="0"/>
        <w:ind w:left="720"/>
      </w:pPr>
    </w:p>
    <w:p w14:paraId="1A7E257F" w14:textId="77777777" w:rsidR="00450C42" w:rsidRDefault="00450C42">
      <w:pPr>
        <w:pStyle w:val="ListParagraph"/>
        <w:numPr>
          <w:ilvl w:val="0"/>
          <w:numId w:val="8"/>
        </w:numPr>
        <w:spacing w:before="0" w:after="0"/>
        <w:ind w:left="1440"/>
      </w:pPr>
      <w:r>
        <w:t>Forensic evidence (logs, network traffic).</w:t>
      </w:r>
    </w:p>
    <w:p w14:paraId="74714A0E" w14:textId="77777777" w:rsidR="00450C42" w:rsidRDefault="00450C42" w:rsidP="00450C42">
      <w:pPr>
        <w:spacing w:before="0" w:after="0"/>
        <w:ind w:left="720"/>
      </w:pPr>
    </w:p>
    <w:p w14:paraId="393301E2" w14:textId="77777777" w:rsidR="00450C42" w:rsidRDefault="00450C42">
      <w:pPr>
        <w:pStyle w:val="ListParagraph"/>
        <w:numPr>
          <w:ilvl w:val="0"/>
          <w:numId w:val="8"/>
        </w:numPr>
        <w:spacing w:before="0" w:after="0"/>
        <w:ind w:left="1440"/>
      </w:pPr>
      <w:r>
        <w:t>Mitigation strategies.</w:t>
      </w:r>
    </w:p>
    <w:p w14:paraId="74DC0C3F" w14:textId="77777777" w:rsidR="00450C42" w:rsidRDefault="00450C42" w:rsidP="00450C42">
      <w:pPr>
        <w:spacing w:before="0" w:after="0"/>
      </w:pPr>
    </w:p>
    <w:p w14:paraId="62D4D091" w14:textId="77777777" w:rsidR="00450C42" w:rsidRDefault="00450C42" w:rsidP="00450C42">
      <w:pPr>
        <w:spacing w:before="0" w:after="0"/>
      </w:pPr>
    </w:p>
    <w:p w14:paraId="0027D8C3" w14:textId="77777777" w:rsidR="00140188" w:rsidRDefault="00140188" w:rsidP="00450C42">
      <w:pPr>
        <w:pBdr>
          <w:bottom w:val="single" w:sz="4" w:space="1" w:color="auto"/>
        </w:pBdr>
        <w:spacing w:before="0" w:after="0"/>
        <w:rPr>
          <w:b/>
          <w:bCs/>
          <w:color w:val="138576" w:themeColor="accent6" w:themeShade="BF"/>
        </w:rPr>
      </w:pPr>
    </w:p>
    <w:p w14:paraId="38CEC23A" w14:textId="60CBA939" w:rsidR="00450C42" w:rsidRPr="00450C42" w:rsidRDefault="00450C42" w:rsidP="00450C42">
      <w:pPr>
        <w:pBdr>
          <w:bottom w:val="single" w:sz="4" w:space="1" w:color="auto"/>
        </w:pBdr>
        <w:spacing w:before="0" w:after="0"/>
        <w:rPr>
          <w:b/>
          <w:bCs/>
          <w:color w:val="138576" w:themeColor="accent6" w:themeShade="BF"/>
        </w:rPr>
      </w:pPr>
      <w:r w:rsidRPr="00450C42">
        <w:rPr>
          <w:b/>
          <w:bCs/>
          <w:color w:val="138576" w:themeColor="accent6" w:themeShade="BF"/>
        </w:rPr>
        <w:t>Lab 2: Phishing Email Investigation</w:t>
      </w:r>
    </w:p>
    <w:p w14:paraId="57A0E29C" w14:textId="77777777" w:rsidR="00450C42" w:rsidRDefault="00450C42" w:rsidP="00450C42">
      <w:pPr>
        <w:spacing w:before="0" w:after="0"/>
      </w:pPr>
    </w:p>
    <w:p w14:paraId="6EFDEFED" w14:textId="1FB75768" w:rsidR="00450C42" w:rsidRDefault="00450C42" w:rsidP="00450C42">
      <w:pPr>
        <w:spacing w:before="0" w:after="0"/>
      </w:pPr>
      <w:r w:rsidRPr="00450C42">
        <w:rPr>
          <w:b/>
          <w:bCs/>
        </w:rPr>
        <w:t>Objective</w:t>
      </w:r>
      <w:r>
        <w:t>: Analyze a phishing email and identify threats.</w:t>
      </w:r>
    </w:p>
    <w:p w14:paraId="08DD651A" w14:textId="77777777" w:rsidR="00450C42" w:rsidRDefault="00450C42" w:rsidP="00450C42">
      <w:pPr>
        <w:spacing w:before="0" w:after="0"/>
        <w:rPr>
          <w:b/>
          <w:bCs/>
        </w:rPr>
      </w:pPr>
    </w:p>
    <w:p w14:paraId="1EEA5488" w14:textId="52224C7E" w:rsidR="00450C42" w:rsidRDefault="00450C42" w:rsidP="00450C42">
      <w:pPr>
        <w:spacing w:before="0" w:after="0"/>
      </w:pPr>
      <w:r w:rsidRPr="00450C42">
        <w:rPr>
          <w:b/>
          <w:bCs/>
        </w:rPr>
        <w:t>Tools</w:t>
      </w:r>
      <w:r>
        <w:t>:</w:t>
      </w:r>
    </w:p>
    <w:p w14:paraId="1EB99B95" w14:textId="77777777" w:rsidR="00450C42" w:rsidRDefault="00450C42">
      <w:pPr>
        <w:pStyle w:val="ListParagraph"/>
        <w:numPr>
          <w:ilvl w:val="0"/>
          <w:numId w:val="9"/>
        </w:numPr>
        <w:spacing w:before="0" w:after="0"/>
      </w:pPr>
      <w:proofErr w:type="spellStart"/>
      <w:r>
        <w:t>GoPhish</w:t>
      </w:r>
      <w:proofErr w:type="spellEnd"/>
      <w:r>
        <w:t xml:space="preserve"> (for mock phishing campaigns)</w:t>
      </w:r>
    </w:p>
    <w:p w14:paraId="5192631E" w14:textId="77777777" w:rsidR="00450C42" w:rsidRDefault="00450C42" w:rsidP="00450C42">
      <w:pPr>
        <w:spacing w:before="0" w:after="0"/>
      </w:pPr>
    </w:p>
    <w:p w14:paraId="77F15461" w14:textId="77777777" w:rsidR="00450C42" w:rsidRDefault="00450C42">
      <w:pPr>
        <w:pStyle w:val="ListParagraph"/>
        <w:numPr>
          <w:ilvl w:val="0"/>
          <w:numId w:val="9"/>
        </w:numPr>
        <w:spacing w:before="0" w:after="0"/>
      </w:pPr>
      <w:proofErr w:type="spellStart"/>
      <w:r>
        <w:t>VirusTotal</w:t>
      </w:r>
      <w:proofErr w:type="spellEnd"/>
      <w:r>
        <w:t xml:space="preserve"> (URL scan)</w:t>
      </w:r>
    </w:p>
    <w:p w14:paraId="003F0F51" w14:textId="77777777" w:rsidR="00450C42" w:rsidRDefault="00450C42" w:rsidP="00450C42">
      <w:pPr>
        <w:spacing w:before="0" w:after="0"/>
      </w:pPr>
    </w:p>
    <w:p w14:paraId="0E3B567E" w14:textId="77777777" w:rsidR="00450C42" w:rsidRDefault="00450C42">
      <w:pPr>
        <w:pStyle w:val="ListParagraph"/>
        <w:numPr>
          <w:ilvl w:val="0"/>
          <w:numId w:val="9"/>
        </w:numPr>
        <w:spacing w:before="0" w:after="0"/>
      </w:pPr>
      <w:r>
        <w:t>Hybrid Analysis (sandboxing)</w:t>
      </w:r>
    </w:p>
    <w:p w14:paraId="1571DEDE" w14:textId="77777777" w:rsidR="00450C42" w:rsidRDefault="00450C42" w:rsidP="00450C42">
      <w:pPr>
        <w:spacing w:before="0" w:after="0"/>
      </w:pPr>
    </w:p>
    <w:p w14:paraId="4C7FAA3E" w14:textId="77777777" w:rsidR="00450C42" w:rsidRDefault="00450C42" w:rsidP="00450C42">
      <w:pPr>
        <w:spacing w:before="0" w:after="0"/>
      </w:pPr>
      <w:r w:rsidRPr="00140188">
        <w:rPr>
          <w:b/>
          <w:bCs/>
        </w:rPr>
        <w:t>Steps</w:t>
      </w:r>
      <w:r>
        <w:t>:</w:t>
      </w:r>
    </w:p>
    <w:p w14:paraId="58B2F661" w14:textId="7FE0DF89" w:rsidR="00450C42" w:rsidRDefault="00450C42">
      <w:pPr>
        <w:pStyle w:val="ListParagraph"/>
        <w:numPr>
          <w:ilvl w:val="0"/>
          <w:numId w:val="10"/>
        </w:numPr>
        <w:spacing w:before="0" w:after="0"/>
      </w:pPr>
      <w:r>
        <w:t xml:space="preserve">Set Up </w:t>
      </w:r>
      <w:proofErr w:type="spellStart"/>
      <w:r>
        <w:t>GoPhish</w:t>
      </w:r>
      <w:proofErr w:type="spellEnd"/>
      <w:r>
        <w:t>:</w:t>
      </w:r>
    </w:p>
    <w:p w14:paraId="64A2BBD5" w14:textId="77777777" w:rsidR="00450C42" w:rsidRDefault="00450C42" w:rsidP="00450C42">
      <w:pPr>
        <w:spacing w:before="0" w:after="0"/>
      </w:pPr>
    </w:p>
    <w:p w14:paraId="520CB6FD" w14:textId="77777777" w:rsidR="00450C42" w:rsidRDefault="00450C42">
      <w:pPr>
        <w:pStyle w:val="ListParagraph"/>
        <w:numPr>
          <w:ilvl w:val="0"/>
          <w:numId w:val="11"/>
        </w:numPr>
        <w:spacing w:before="0" w:after="0"/>
        <w:ind w:left="1080"/>
      </w:pPr>
      <w:r>
        <w:t xml:space="preserve">Install </w:t>
      </w:r>
      <w:proofErr w:type="spellStart"/>
      <w:r>
        <w:t>GoPhish</w:t>
      </w:r>
      <w:proofErr w:type="spellEnd"/>
      <w:r>
        <w:t xml:space="preserve"> on Kali Linux (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golang</w:t>
      </w:r>
      <w:proofErr w:type="spellEnd"/>
      <w:r>
        <w:t>-go).</w:t>
      </w:r>
    </w:p>
    <w:p w14:paraId="4CD4F53B" w14:textId="77777777" w:rsidR="00450C42" w:rsidRDefault="00450C42" w:rsidP="00140188">
      <w:pPr>
        <w:spacing w:before="0" w:after="0"/>
        <w:ind w:left="360"/>
      </w:pPr>
    </w:p>
    <w:p w14:paraId="20D0B2CD" w14:textId="77777777" w:rsidR="00450C42" w:rsidRDefault="00450C42">
      <w:pPr>
        <w:pStyle w:val="ListParagraph"/>
        <w:numPr>
          <w:ilvl w:val="0"/>
          <w:numId w:val="11"/>
        </w:numPr>
        <w:spacing w:before="0" w:after="0"/>
        <w:ind w:left="1080"/>
      </w:pPr>
      <w:r>
        <w:t xml:space="preserve">Launch the dashboard </w:t>
      </w:r>
      <w:proofErr w:type="gramStart"/>
      <w:r>
        <w:t>(./</w:t>
      </w:r>
      <w:proofErr w:type="spellStart"/>
      <w:proofErr w:type="gramEnd"/>
      <w:r>
        <w:t>GoPhish</w:t>
      </w:r>
      <w:proofErr w:type="spellEnd"/>
      <w:r>
        <w:t>).</w:t>
      </w:r>
    </w:p>
    <w:p w14:paraId="01681833" w14:textId="77777777" w:rsidR="00450C42" w:rsidRDefault="00450C42" w:rsidP="00450C42">
      <w:pPr>
        <w:spacing w:before="0" w:after="0"/>
      </w:pPr>
    </w:p>
    <w:p w14:paraId="11751913" w14:textId="19751C2A" w:rsidR="00450C42" w:rsidRDefault="00450C42">
      <w:pPr>
        <w:pStyle w:val="ListParagraph"/>
        <w:numPr>
          <w:ilvl w:val="0"/>
          <w:numId w:val="10"/>
        </w:numPr>
        <w:spacing w:before="0" w:after="0"/>
      </w:pPr>
      <w:r>
        <w:t>Send a Mock Phishing Email:</w:t>
      </w:r>
    </w:p>
    <w:p w14:paraId="544F9863" w14:textId="77777777" w:rsidR="00450C42" w:rsidRDefault="00450C42" w:rsidP="00450C42">
      <w:pPr>
        <w:spacing w:before="0" w:after="0"/>
      </w:pPr>
    </w:p>
    <w:p w14:paraId="0C95F2EF" w14:textId="77777777" w:rsidR="00450C42" w:rsidRDefault="00450C42">
      <w:pPr>
        <w:pStyle w:val="ListParagraph"/>
        <w:numPr>
          <w:ilvl w:val="0"/>
          <w:numId w:val="12"/>
        </w:numPr>
        <w:spacing w:before="0" w:after="0"/>
        <w:ind w:left="1080"/>
      </w:pPr>
      <w:r>
        <w:t>Create a fake "Password Reset" email.</w:t>
      </w:r>
    </w:p>
    <w:p w14:paraId="6F957843" w14:textId="77777777" w:rsidR="00450C42" w:rsidRDefault="00450C42" w:rsidP="00140188">
      <w:pPr>
        <w:spacing w:before="0" w:after="0"/>
        <w:ind w:left="360"/>
      </w:pPr>
    </w:p>
    <w:p w14:paraId="5433A071" w14:textId="77777777" w:rsidR="00450C42" w:rsidRDefault="00450C42">
      <w:pPr>
        <w:pStyle w:val="ListParagraph"/>
        <w:numPr>
          <w:ilvl w:val="0"/>
          <w:numId w:val="12"/>
        </w:numPr>
        <w:spacing w:before="0" w:after="0"/>
        <w:ind w:left="1080"/>
      </w:pPr>
      <w:r>
        <w:t>Embed a harmless malicious link (e.g., http://fake-login-page.com).</w:t>
      </w:r>
    </w:p>
    <w:p w14:paraId="5B9F03DD" w14:textId="77777777" w:rsidR="00450C42" w:rsidRDefault="00450C42" w:rsidP="00450C42">
      <w:pPr>
        <w:spacing w:before="0" w:after="0"/>
      </w:pPr>
    </w:p>
    <w:p w14:paraId="7E6415F0" w14:textId="2C244081" w:rsidR="00450C42" w:rsidRDefault="00450C42">
      <w:pPr>
        <w:pStyle w:val="ListParagraph"/>
        <w:numPr>
          <w:ilvl w:val="0"/>
          <w:numId w:val="10"/>
        </w:numPr>
        <w:spacing w:before="0" w:after="0"/>
      </w:pPr>
      <w:r>
        <w:t>Analyze the Email:</w:t>
      </w:r>
    </w:p>
    <w:p w14:paraId="60AAA487" w14:textId="77777777" w:rsidR="00450C42" w:rsidRDefault="00450C42" w:rsidP="00450C42">
      <w:pPr>
        <w:spacing w:before="0" w:after="0"/>
      </w:pPr>
    </w:p>
    <w:p w14:paraId="0D76B121" w14:textId="77777777" w:rsidR="00450C42" w:rsidRDefault="00450C42">
      <w:pPr>
        <w:pStyle w:val="ListParagraph"/>
        <w:numPr>
          <w:ilvl w:val="0"/>
          <w:numId w:val="13"/>
        </w:numPr>
        <w:spacing w:before="0" w:after="0"/>
        <w:ind w:left="1080"/>
      </w:pPr>
      <w:r>
        <w:t>Header Analysis: Use Email Header Analyzer (Google).</w:t>
      </w:r>
    </w:p>
    <w:p w14:paraId="1D75E98D" w14:textId="77777777" w:rsidR="00450C42" w:rsidRDefault="00450C42" w:rsidP="00140188">
      <w:pPr>
        <w:spacing w:before="0" w:after="0"/>
        <w:ind w:left="360"/>
      </w:pPr>
    </w:p>
    <w:p w14:paraId="4F8D804B" w14:textId="77777777" w:rsidR="00450C42" w:rsidRDefault="00450C42">
      <w:pPr>
        <w:pStyle w:val="ListParagraph"/>
        <w:numPr>
          <w:ilvl w:val="0"/>
          <w:numId w:val="13"/>
        </w:numPr>
        <w:spacing w:before="0" w:after="0"/>
        <w:ind w:left="1080"/>
      </w:pPr>
      <w:r>
        <w:t xml:space="preserve">Link Analysis: Check on </w:t>
      </w:r>
      <w:proofErr w:type="spellStart"/>
      <w:r>
        <w:t>VirusTotal</w:t>
      </w:r>
      <w:proofErr w:type="spellEnd"/>
      <w:r>
        <w:t>.</w:t>
      </w:r>
    </w:p>
    <w:p w14:paraId="027F8E53" w14:textId="77777777" w:rsidR="00450C42" w:rsidRDefault="00450C42" w:rsidP="00140188">
      <w:pPr>
        <w:spacing w:before="0" w:after="0"/>
        <w:ind w:left="360"/>
      </w:pPr>
    </w:p>
    <w:p w14:paraId="7283A7CB" w14:textId="77777777" w:rsidR="00450C42" w:rsidRDefault="00450C42">
      <w:pPr>
        <w:pStyle w:val="ListParagraph"/>
        <w:numPr>
          <w:ilvl w:val="0"/>
          <w:numId w:val="13"/>
        </w:numPr>
        <w:spacing w:before="0" w:after="0"/>
        <w:ind w:left="1080"/>
      </w:pPr>
      <w:r>
        <w:t>Attachment Analysis: Upload to Hybrid Analysis.</w:t>
      </w:r>
    </w:p>
    <w:p w14:paraId="3FC905F1" w14:textId="77777777" w:rsidR="00450C42" w:rsidRDefault="00450C42" w:rsidP="00450C42">
      <w:pPr>
        <w:spacing w:before="0" w:after="0"/>
      </w:pPr>
    </w:p>
    <w:p w14:paraId="1DF5CE63" w14:textId="0C8EF487" w:rsidR="00450C42" w:rsidRDefault="00450C42">
      <w:pPr>
        <w:pStyle w:val="ListParagraph"/>
        <w:numPr>
          <w:ilvl w:val="0"/>
          <w:numId w:val="10"/>
        </w:numPr>
        <w:spacing w:before="0" w:after="0"/>
      </w:pPr>
      <w:r>
        <w:t>Reporting:</w:t>
      </w:r>
    </w:p>
    <w:p w14:paraId="79FB6BA7" w14:textId="77777777" w:rsidR="00450C42" w:rsidRDefault="00450C42" w:rsidP="00450C42">
      <w:pPr>
        <w:spacing w:before="0" w:after="0"/>
      </w:pPr>
    </w:p>
    <w:p w14:paraId="3D5DCEA5" w14:textId="77777777" w:rsidR="00450C42" w:rsidRDefault="00450C42">
      <w:pPr>
        <w:pStyle w:val="ListParagraph"/>
        <w:numPr>
          <w:ilvl w:val="0"/>
          <w:numId w:val="14"/>
        </w:numPr>
        <w:spacing w:before="0" w:after="0"/>
        <w:ind w:left="1080"/>
      </w:pPr>
      <w:r>
        <w:t>Identify red flags (e.g., mismatched sender domain).</w:t>
      </w:r>
    </w:p>
    <w:p w14:paraId="52CD55D9" w14:textId="77777777" w:rsidR="00450C42" w:rsidRDefault="00450C42" w:rsidP="00140188">
      <w:pPr>
        <w:spacing w:before="0" w:after="0"/>
        <w:ind w:left="360"/>
      </w:pPr>
    </w:p>
    <w:p w14:paraId="2A6351BB" w14:textId="77777777" w:rsidR="00450C42" w:rsidRDefault="00450C42">
      <w:pPr>
        <w:pStyle w:val="ListParagraph"/>
        <w:numPr>
          <w:ilvl w:val="0"/>
          <w:numId w:val="14"/>
        </w:numPr>
        <w:spacing w:before="0" w:after="0"/>
        <w:ind w:left="1080"/>
      </w:pPr>
      <w:r>
        <w:lastRenderedPageBreak/>
        <w:t>Recommend email filtering rules (SPF, DKIM, DMARC).</w:t>
      </w:r>
    </w:p>
    <w:p w14:paraId="3F433BFD" w14:textId="77777777" w:rsidR="00450C42" w:rsidRDefault="00450C42" w:rsidP="00450C42">
      <w:pPr>
        <w:spacing w:before="0" w:after="0"/>
      </w:pPr>
    </w:p>
    <w:p w14:paraId="11613693" w14:textId="77777777" w:rsidR="00450C42" w:rsidRDefault="00450C42" w:rsidP="00450C42">
      <w:pPr>
        <w:spacing w:before="0" w:after="0"/>
      </w:pPr>
      <w:r w:rsidRPr="00140188">
        <w:rPr>
          <w:b/>
          <w:bCs/>
        </w:rPr>
        <w:t>Deliverable</w:t>
      </w:r>
      <w:r>
        <w:t>:</w:t>
      </w:r>
    </w:p>
    <w:p w14:paraId="59775AD3" w14:textId="77777777" w:rsidR="00450C42" w:rsidRDefault="00450C42">
      <w:pPr>
        <w:pStyle w:val="ListParagraph"/>
        <w:numPr>
          <w:ilvl w:val="0"/>
          <w:numId w:val="15"/>
        </w:numPr>
        <w:spacing w:before="0" w:after="0"/>
        <w:ind w:left="1080"/>
      </w:pPr>
      <w:r>
        <w:t>Forensic report on the phishing attempt.</w:t>
      </w:r>
    </w:p>
    <w:p w14:paraId="52E43E0C" w14:textId="77777777" w:rsidR="00450C42" w:rsidRDefault="00450C42" w:rsidP="00140188">
      <w:pPr>
        <w:spacing w:before="0" w:after="0"/>
        <w:ind w:left="360"/>
      </w:pPr>
    </w:p>
    <w:p w14:paraId="192D33B2" w14:textId="77777777" w:rsidR="00450C42" w:rsidRDefault="00450C42">
      <w:pPr>
        <w:pStyle w:val="ListParagraph"/>
        <w:numPr>
          <w:ilvl w:val="0"/>
          <w:numId w:val="15"/>
        </w:numPr>
        <w:spacing w:before="0" w:after="0"/>
        <w:ind w:left="1080"/>
      </w:pPr>
      <w:r>
        <w:t>Security awareness recommendations.</w:t>
      </w:r>
    </w:p>
    <w:p w14:paraId="7624E543" w14:textId="77777777" w:rsidR="00450C42" w:rsidRDefault="00450C42" w:rsidP="00450C42">
      <w:pPr>
        <w:spacing w:before="0" w:after="0"/>
      </w:pPr>
    </w:p>
    <w:p w14:paraId="17CD3F69" w14:textId="77777777" w:rsidR="00AA7670" w:rsidRDefault="00AA7670" w:rsidP="00140188">
      <w:pPr>
        <w:pBdr>
          <w:bottom w:val="single" w:sz="4" w:space="1" w:color="auto"/>
        </w:pBdr>
        <w:spacing w:before="0" w:after="0"/>
        <w:rPr>
          <w:b/>
          <w:bCs/>
          <w:color w:val="138576" w:themeColor="accent6" w:themeShade="BF"/>
        </w:rPr>
      </w:pPr>
    </w:p>
    <w:p w14:paraId="007C44FD" w14:textId="6E74F44E" w:rsidR="00450C42" w:rsidRPr="00140188" w:rsidRDefault="00450C42" w:rsidP="00140188">
      <w:pPr>
        <w:pBdr>
          <w:bottom w:val="single" w:sz="4" w:space="1" w:color="auto"/>
        </w:pBdr>
        <w:spacing w:before="0" w:after="0"/>
        <w:rPr>
          <w:b/>
          <w:bCs/>
          <w:color w:val="138576" w:themeColor="accent6" w:themeShade="BF"/>
        </w:rPr>
      </w:pPr>
      <w:r w:rsidRPr="00140188">
        <w:rPr>
          <w:b/>
          <w:bCs/>
          <w:color w:val="138576" w:themeColor="accent6" w:themeShade="BF"/>
        </w:rPr>
        <w:t>Lab 3: Insider Threat (Data Leakage Detection)</w:t>
      </w:r>
    </w:p>
    <w:p w14:paraId="6B4DFE9B" w14:textId="77777777" w:rsidR="00140188" w:rsidRDefault="00140188" w:rsidP="00450C42">
      <w:pPr>
        <w:spacing w:before="0" w:after="0"/>
        <w:rPr>
          <w:b/>
          <w:bCs/>
        </w:rPr>
      </w:pPr>
    </w:p>
    <w:p w14:paraId="3A6F44F3" w14:textId="5079CA2D" w:rsidR="00450C42" w:rsidRDefault="00450C42" w:rsidP="00450C42">
      <w:pPr>
        <w:spacing w:before="0" w:after="0"/>
      </w:pPr>
      <w:r w:rsidRPr="00140188">
        <w:rPr>
          <w:b/>
          <w:bCs/>
        </w:rPr>
        <w:t>Objective</w:t>
      </w:r>
      <w:r>
        <w:t>: Detect an employee stealing files.</w:t>
      </w:r>
    </w:p>
    <w:p w14:paraId="2E139E72" w14:textId="77777777" w:rsidR="00140188" w:rsidRDefault="00140188" w:rsidP="00450C42">
      <w:pPr>
        <w:spacing w:before="0" w:after="0"/>
        <w:rPr>
          <w:b/>
          <w:bCs/>
        </w:rPr>
      </w:pPr>
    </w:p>
    <w:p w14:paraId="59B4EA1B" w14:textId="62067DC3" w:rsidR="00450C42" w:rsidRDefault="00450C42" w:rsidP="00450C42">
      <w:pPr>
        <w:spacing w:before="0" w:after="0"/>
      </w:pPr>
      <w:r w:rsidRPr="00140188">
        <w:rPr>
          <w:b/>
          <w:bCs/>
        </w:rPr>
        <w:t>Tools</w:t>
      </w:r>
      <w:r>
        <w:t>:</w:t>
      </w:r>
    </w:p>
    <w:p w14:paraId="0C85EC39" w14:textId="77777777" w:rsidR="00450C42" w:rsidRDefault="00450C42">
      <w:pPr>
        <w:pStyle w:val="ListParagraph"/>
        <w:numPr>
          <w:ilvl w:val="0"/>
          <w:numId w:val="16"/>
        </w:numPr>
        <w:spacing w:before="0" w:after="0"/>
      </w:pPr>
      <w:r>
        <w:t>Splunk (SIEM)</w:t>
      </w:r>
    </w:p>
    <w:p w14:paraId="08C3F517" w14:textId="77777777" w:rsidR="00450C42" w:rsidRDefault="00450C42" w:rsidP="00450C42">
      <w:pPr>
        <w:spacing w:before="0" w:after="0"/>
      </w:pPr>
    </w:p>
    <w:p w14:paraId="609E378A" w14:textId="77777777" w:rsidR="00450C42" w:rsidRDefault="00450C42">
      <w:pPr>
        <w:pStyle w:val="ListParagraph"/>
        <w:numPr>
          <w:ilvl w:val="0"/>
          <w:numId w:val="16"/>
        </w:numPr>
        <w:spacing w:before="0" w:after="0"/>
      </w:pPr>
      <w:r>
        <w:t>FTK Imager (forensics)</w:t>
      </w:r>
    </w:p>
    <w:p w14:paraId="30C58E36" w14:textId="77777777" w:rsidR="00450C42" w:rsidRDefault="00450C42" w:rsidP="00450C42">
      <w:pPr>
        <w:spacing w:before="0" w:after="0"/>
      </w:pPr>
    </w:p>
    <w:p w14:paraId="25ED88BB" w14:textId="77777777" w:rsidR="00450C42" w:rsidRDefault="00450C42">
      <w:pPr>
        <w:pStyle w:val="ListParagraph"/>
        <w:numPr>
          <w:ilvl w:val="0"/>
          <w:numId w:val="16"/>
        </w:numPr>
        <w:spacing w:before="0" w:after="0"/>
      </w:pPr>
      <w:r>
        <w:t>USB Historian (USB tracking)</w:t>
      </w:r>
    </w:p>
    <w:p w14:paraId="24A342FB" w14:textId="77777777" w:rsidR="00450C42" w:rsidRDefault="00450C42" w:rsidP="00450C42">
      <w:pPr>
        <w:spacing w:before="0" w:after="0"/>
      </w:pPr>
    </w:p>
    <w:p w14:paraId="264D50E1" w14:textId="77777777" w:rsidR="00450C42" w:rsidRDefault="00450C42" w:rsidP="00450C42">
      <w:pPr>
        <w:spacing w:before="0" w:after="0"/>
      </w:pPr>
      <w:r w:rsidRPr="00140188">
        <w:rPr>
          <w:b/>
          <w:bCs/>
        </w:rPr>
        <w:t>Steps</w:t>
      </w:r>
      <w:r>
        <w:t>:</w:t>
      </w:r>
    </w:p>
    <w:p w14:paraId="7F249C54" w14:textId="3545A4F8" w:rsidR="00450C42" w:rsidRDefault="00450C42">
      <w:pPr>
        <w:pStyle w:val="ListParagraph"/>
        <w:numPr>
          <w:ilvl w:val="0"/>
          <w:numId w:val="17"/>
        </w:numPr>
        <w:spacing w:before="0" w:after="0"/>
      </w:pPr>
      <w:r>
        <w:t>Simulate Data Theft:</w:t>
      </w:r>
    </w:p>
    <w:p w14:paraId="3A8E457E" w14:textId="77777777" w:rsidR="00450C42" w:rsidRDefault="00450C42" w:rsidP="00450C42">
      <w:pPr>
        <w:spacing w:before="0" w:after="0"/>
      </w:pPr>
    </w:p>
    <w:p w14:paraId="7F0CB9BA" w14:textId="77777777" w:rsidR="00450C42" w:rsidRDefault="00450C42">
      <w:pPr>
        <w:pStyle w:val="ListParagraph"/>
        <w:numPr>
          <w:ilvl w:val="0"/>
          <w:numId w:val="18"/>
        </w:numPr>
        <w:spacing w:before="0" w:after="0"/>
      </w:pPr>
      <w:r>
        <w:t>Have a "rogue" student copy files to a USB.</w:t>
      </w:r>
    </w:p>
    <w:p w14:paraId="263E154D" w14:textId="77777777" w:rsidR="00450C42" w:rsidRDefault="00450C42" w:rsidP="00450C42">
      <w:pPr>
        <w:spacing w:before="0" w:after="0"/>
      </w:pPr>
    </w:p>
    <w:p w14:paraId="36C3E0D9" w14:textId="0B1A056E" w:rsidR="00450C42" w:rsidRDefault="00450C42">
      <w:pPr>
        <w:pStyle w:val="ListParagraph"/>
        <w:numPr>
          <w:ilvl w:val="0"/>
          <w:numId w:val="17"/>
        </w:numPr>
        <w:spacing w:before="0" w:after="0"/>
      </w:pPr>
      <w:r>
        <w:t>Monitor Logs:</w:t>
      </w:r>
    </w:p>
    <w:p w14:paraId="1395AF50" w14:textId="77777777" w:rsidR="00450C42" w:rsidRDefault="00450C42" w:rsidP="00450C42">
      <w:pPr>
        <w:spacing w:before="0" w:after="0"/>
      </w:pPr>
    </w:p>
    <w:p w14:paraId="707358AA" w14:textId="77777777" w:rsidR="00450C42" w:rsidRDefault="00450C42">
      <w:pPr>
        <w:pStyle w:val="ListParagraph"/>
        <w:numPr>
          <w:ilvl w:val="0"/>
          <w:numId w:val="18"/>
        </w:numPr>
        <w:spacing w:before="0" w:after="0"/>
      </w:pPr>
      <w:r>
        <w:t xml:space="preserve">Use Splunk to track file access (index=security </w:t>
      </w:r>
      <w:proofErr w:type="spellStart"/>
      <w:r>
        <w:t>EventID</w:t>
      </w:r>
      <w:proofErr w:type="spellEnd"/>
      <w:r>
        <w:t>=4663).</w:t>
      </w:r>
    </w:p>
    <w:p w14:paraId="141D7256" w14:textId="77777777" w:rsidR="00450C42" w:rsidRDefault="00450C42" w:rsidP="00450C42">
      <w:pPr>
        <w:spacing w:before="0" w:after="0"/>
      </w:pPr>
    </w:p>
    <w:p w14:paraId="48B81B64" w14:textId="77777777" w:rsidR="00450C42" w:rsidRDefault="00450C42">
      <w:pPr>
        <w:pStyle w:val="ListParagraph"/>
        <w:numPr>
          <w:ilvl w:val="0"/>
          <w:numId w:val="18"/>
        </w:numPr>
        <w:spacing w:before="0" w:after="0"/>
      </w:pPr>
      <w:r>
        <w:t>Check USB insertion logs (Get-</w:t>
      </w:r>
      <w:proofErr w:type="spellStart"/>
      <w:r>
        <w:t>WinEvent</w:t>
      </w:r>
      <w:proofErr w:type="spellEnd"/>
      <w:r>
        <w:t xml:space="preserve"> -</w:t>
      </w:r>
      <w:proofErr w:type="spellStart"/>
      <w:r>
        <w:t>LogName</w:t>
      </w:r>
      <w:proofErr w:type="spellEnd"/>
      <w:r>
        <w:t xml:space="preserve"> Security).</w:t>
      </w:r>
    </w:p>
    <w:p w14:paraId="59FFB679" w14:textId="77777777" w:rsidR="00450C42" w:rsidRDefault="00450C42" w:rsidP="00450C42">
      <w:pPr>
        <w:spacing w:before="0" w:after="0"/>
      </w:pPr>
    </w:p>
    <w:p w14:paraId="4208366B" w14:textId="6356DD41" w:rsidR="00450C42" w:rsidRDefault="00450C42">
      <w:pPr>
        <w:pStyle w:val="ListParagraph"/>
        <w:numPr>
          <w:ilvl w:val="0"/>
          <w:numId w:val="17"/>
        </w:numPr>
        <w:spacing w:before="0" w:after="0"/>
      </w:pPr>
      <w:r>
        <w:t>Forensic Analysis:</w:t>
      </w:r>
    </w:p>
    <w:p w14:paraId="501C8761" w14:textId="77777777" w:rsidR="00450C42" w:rsidRDefault="00450C42" w:rsidP="00450C42">
      <w:pPr>
        <w:spacing w:before="0" w:after="0"/>
      </w:pPr>
    </w:p>
    <w:p w14:paraId="71826C47" w14:textId="77777777" w:rsidR="00450C42" w:rsidRDefault="00450C42">
      <w:pPr>
        <w:pStyle w:val="ListParagraph"/>
        <w:numPr>
          <w:ilvl w:val="0"/>
          <w:numId w:val="19"/>
        </w:numPr>
        <w:spacing w:before="0" w:after="0"/>
        <w:ind w:left="1080"/>
      </w:pPr>
      <w:r>
        <w:t>Image the USB with FTK Imager.</w:t>
      </w:r>
    </w:p>
    <w:p w14:paraId="3380CA0B" w14:textId="77777777" w:rsidR="00450C42" w:rsidRDefault="00450C42" w:rsidP="00140188">
      <w:pPr>
        <w:spacing w:before="0" w:after="0"/>
        <w:ind w:left="360"/>
      </w:pPr>
    </w:p>
    <w:p w14:paraId="6ED3D159" w14:textId="77777777" w:rsidR="00450C42" w:rsidRDefault="00450C42">
      <w:pPr>
        <w:pStyle w:val="ListParagraph"/>
        <w:numPr>
          <w:ilvl w:val="0"/>
          <w:numId w:val="19"/>
        </w:numPr>
        <w:spacing w:before="0" w:after="0"/>
        <w:ind w:left="1080"/>
      </w:pPr>
      <w:r>
        <w:t>Recover deleted files with Autopsy.</w:t>
      </w:r>
    </w:p>
    <w:p w14:paraId="4F133CDD" w14:textId="77777777" w:rsidR="00450C42" w:rsidRDefault="00450C42" w:rsidP="00450C42">
      <w:pPr>
        <w:spacing w:before="0" w:after="0"/>
      </w:pPr>
    </w:p>
    <w:p w14:paraId="3012DC1A" w14:textId="59607329" w:rsidR="00450C42" w:rsidRDefault="00450C42">
      <w:pPr>
        <w:pStyle w:val="ListParagraph"/>
        <w:numPr>
          <w:ilvl w:val="0"/>
          <w:numId w:val="17"/>
        </w:numPr>
        <w:spacing w:before="0" w:after="0"/>
      </w:pPr>
      <w:r>
        <w:t>Recommendations:</w:t>
      </w:r>
    </w:p>
    <w:p w14:paraId="5E92A7E9" w14:textId="77777777" w:rsidR="00450C42" w:rsidRDefault="00450C42" w:rsidP="00450C42">
      <w:pPr>
        <w:spacing w:before="0" w:after="0"/>
      </w:pPr>
    </w:p>
    <w:p w14:paraId="3B408703" w14:textId="77777777" w:rsidR="00450C42" w:rsidRDefault="00450C42">
      <w:pPr>
        <w:pStyle w:val="ListParagraph"/>
        <w:numPr>
          <w:ilvl w:val="0"/>
          <w:numId w:val="20"/>
        </w:numPr>
        <w:spacing w:before="0" w:after="0"/>
        <w:ind w:left="1080"/>
      </w:pPr>
      <w:r>
        <w:t>Enable DLP (Data Loss Prevention).</w:t>
      </w:r>
    </w:p>
    <w:p w14:paraId="3588511D" w14:textId="77777777" w:rsidR="00450C42" w:rsidRDefault="00450C42" w:rsidP="00140188">
      <w:pPr>
        <w:spacing w:before="0" w:after="0"/>
        <w:ind w:left="360"/>
      </w:pPr>
    </w:p>
    <w:p w14:paraId="499C82E7" w14:textId="77777777" w:rsidR="00450C42" w:rsidRDefault="00450C42">
      <w:pPr>
        <w:pStyle w:val="ListParagraph"/>
        <w:numPr>
          <w:ilvl w:val="0"/>
          <w:numId w:val="20"/>
        </w:numPr>
        <w:spacing w:before="0" w:after="0"/>
        <w:ind w:left="1080"/>
      </w:pPr>
      <w:r>
        <w:t>Restrict USB usage via Group Policy.</w:t>
      </w:r>
    </w:p>
    <w:p w14:paraId="1456A8B2" w14:textId="77777777" w:rsidR="00450C42" w:rsidRDefault="00450C42" w:rsidP="00450C42">
      <w:pPr>
        <w:spacing w:before="0" w:after="0"/>
      </w:pPr>
    </w:p>
    <w:p w14:paraId="5B9260CC" w14:textId="77777777" w:rsidR="00450C42" w:rsidRDefault="00450C42" w:rsidP="00450C42">
      <w:pPr>
        <w:spacing w:before="0" w:after="0"/>
      </w:pPr>
      <w:r w:rsidRPr="00140188">
        <w:rPr>
          <w:b/>
          <w:bCs/>
        </w:rPr>
        <w:t>Deliverable</w:t>
      </w:r>
      <w:r>
        <w:t>:</w:t>
      </w:r>
    </w:p>
    <w:p w14:paraId="19984B6D" w14:textId="77777777" w:rsidR="00450C42" w:rsidRDefault="00450C42">
      <w:pPr>
        <w:pStyle w:val="ListParagraph"/>
        <w:numPr>
          <w:ilvl w:val="0"/>
          <w:numId w:val="21"/>
        </w:numPr>
        <w:spacing w:before="0" w:after="0"/>
      </w:pPr>
      <w:r>
        <w:t>Insider threat case study.</w:t>
      </w:r>
    </w:p>
    <w:p w14:paraId="02925BDC" w14:textId="77777777" w:rsidR="00450C42" w:rsidRDefault="00450C42" w:rsidP="00450C42">
      <w:pPr>
        <w:spacing w:before="0" w:after="0"/>
      </w:pPr>
    </w:p>
    <w:p w14:paraId="43DAB06F" w14:textId="77777777" w:rsidR="00450C42" w:rsidRDefault="00450C42">
      <w:pPr>
        <w:pStyle w:val="ListParagraph"/>
        <w:numPr>
          <w:ilvl w:val="0"/>
          <w:numId w:val="21"/>
        </w:numPr>
        <w:spacing w:before="0" w:after="0"/>
      </w:pPr>
      <w:r>
        <w:t>Policy recommendations (least privilege).</w:t>
      </w:r>
    </w:p>
    <w:p w14:paraId="37AF5DEE" w14:textId="77777777" w:rsidR="00450C42" w:rsidRDefault="00450C42" w:rsidP="00450C42">
      <w:pPr>
        <w:spacing w:before="0" w:after="0"/>
      </w:pPr>
    </w:p>
    <w:p w14:paraId="5DB34881" w14:textId="77777777" w:rsidR="00450C42" w:rsidRPr="00140188" w:rsidRDefault="00450C42" w:rsidP="00140188">
      <w:pPr>
        <w:pBdr>
          <w:bottom w:val="single" w:sz="4" w:space="1" w:color="auto"/>
        </w:pBdr>
        <w:spacing w:before="0" w:after="0"/>
        <w:rPr>
          <w:b/>
          <w:bCs/>
          <w:color w:val="138576" w:themeColor="accent6" w:themeShade="BF"/>
        </w:rPr>
      </w:pPr>
      <w:r w:rsidRPr="00140188">
        <w:rPr>
          <w:b/>
          <w:bCs/>
          <w:color w:val="138576" w:themeColor="accent6" w:themeShade="BF"/>
        </w:rPr>
        <w:t>Lab 4: Wi-Fi Hacking &amp; Defense</w:t>
      </w:r>
    </w:p>
    <w:p w14:paraId="72C58C26" w14:textId="77777777" w:rsidR="00140188" w:rsidRDefault="00140188" w:rsidP="00450C42">
      <w:pPr>
        <w:spacing w:before="0" w:after="0"/>
        <w:rPr>
          <w:b/>
          <w:bCs/>
        </w:rPr>
      </w:pPr>
    </w:p>
    <w:p w14:paraId="41F15CEC" w14:textId="3286A71B" w:rsidR="00450C42" w:rsidRDefault="00450C42" w:rsidP="00450C42">
      <w:pPr>
        <w:spacing w:before="0" w:after="0"/>
      </w:pPr>
      <w:r w:rsidRPr="00140188">
        <w:rPr>
          <w:b/>
          <w:bCs/>
        </w:rPr>
        <w:t>Objective</w:t>
      </w:r>
      <w:r>
        <w:t>: Crack WPA2 and recommend security improvements.</w:t>
      </w:r>
    </w:p>
    <w:p w14:paraId="2016DBEC" w14:textId="77777777" w:rsidR="00140188" w:rsidRDefault="00140188" w:rsidP="00450C42">
      <w:pPr>
        <w:spacing w:before="0" w:after="0"/>
        <w:rPr>
          <w:b/>
          <w:bCs/>
        </w:rPr>
      </w:pPr>
    </w:p>
    <w:p w14:paraId="63869E54" w14:textId="1F9E89BD" w:rsidR="00450C42" w:rsidRDefault="00450C42" w:rsidP="00450C42">
      <w:pPr>
        <w:spacing w:before="0" w:after="0"/>
      </w:pPr>
      <w:r w:rsidRPr="00140188">
        <w:rPr>
          <w:b/>
          <w:bCs/>
        </w:rPr>
        <w:t>Tools</w:t>
      </w:r>
      <w:r>
        <w:t>:</w:t>
      </w:r>
    </w:p>
    <w:p w14:paraId="3E74D921" w14:textId="77777777" w:rsidR="00450C42" w:rsidRDefault="00450C42">
      <w:pPr>
        <w:pStyle w:val="ListParagraph"/>
        <w:numPr>
          <w:ilvl w:val="0"/>
          <w:numId w:val="22"/>
        </w:numPr>
        <w:spacing w:before="0" w:after="0"/>
      </w:pPr>
      <w:r>
        <w:t>Kali Linux (</w:t>
      </w:r>
      <w:proofErr w:type="spellStart"/>
      <w:r>
        <w:t>Aircrack</w:t>
      </w:r>
      <w:proofErr w:type="spellEnd"/>
      <w:r>
        <w:t xml:space="preserve">-ng, </w:t>
      </w:r>
      <w:proofErr w:type="spellStart"/>
      <w:r>
        <w:t>Wifite</w:t>
      </w:r>
      <w:proofErr w:type="spellEnd"/>
      <w:r>
        <w:t>)</w:t>
      </w:r>
    </w:p>
    <w:p w14:paraId="23BA8DF3" w14:textId="77777777" w:rsidR="00450C42" w:rsidRDefault="00450C42" w:rsidP="00450C42">
      <w:pPr>
        <w:spacing w:before="0" w:after="0"/>
      </w:pPr>
    </w:p>
    <w:p w14:paraId="46E45747" w14:textId="77777777" w:rsidR="00450C42" w:rsidRDefault="00450C42">
      <w:pPr>
        <w:pStyle w:val="ListParagraph"/>
        <w:numPr>
          <w:ilvl w:val="0"/>
          <w:numId w:val="22"/>
        </w:numPr>
        <w:spacing w:before="0" w:after="0"/>
      </w:pPr>
      <w:r>
        <w:t>Raspberry Pi (optional for rogue AP)</w:t>
      </w:r>
    </w:p>
    <w:p w14:paraId="40F51AE1" w14:textId="77777777" w:rsidR="00450C42" w:rsidRDefault="00450C42" w:rsidP="00450C42">
      <w:pPr>
        <w:spacing w:before="0" w:after="0"/>
      </w:pPr>
    </w:p>
    <w:p w14:paraId="16150CA6" w14:textId="77777777" w:rsidR="00450C42" w:rsidRDefault="00450C42" w:rsidP="00450C42">
      <w:pPr>
        <w:spacing w:before="0" w:after="0"/>
      </w:pPr>
      <w:r w:rsidRPr="00140188">
        <w:rPr>
          <w:b/>
          <w:bCs/>
        </w:rPr>
        <w:t>Steps</w:t>
      </w:r>
      <w:r>
        <w:t>:</w:t>
      </w:r>
    </w:p>
    <w:p w14:paraId="4092E6CA" w14:textId="5E98D7F0" w:rsidR="00450C42" w:rsidRDefault="00450C42">
      <w:pPr>
        <w:pStyle w:val="ListParagraph"/>
        <w:numPr>
          <w:ilvl w:val="0"/>
          <w:numId w:val="23"/>
        </w:numPr>
        <w:spacing w:before="0" w:after="0"/>
      </w:pPr>
      <w:r>
        <w:t>Capture Handshake:</w:t>
      </w:r>
    </w:p>
    <w:p w14:paraId="5EACACD8" w14:textId="77777777" w:rsidR="00450C42" w:rsidRDefault="00450C42" w:rsidP="00450C42">
      <w:pPr>
        <w:spacing w:before="0" w:after="0"/>
      </w:pPr>
    </w:p>
    <w:p w14:paraId="216FD607" w14:textId="77777777" w:rsidR="00450C42" w:rsidRDefault="00450C42">
      <w:pPr>
        <w:pStyle w:val="ListParagraph"/>
        <w:numPr>
          <w:ilvl w:val="0"/>
          <w:numId w:val="24"/>
        </w:numPr>
        <w:spacing w:before="0" w:after="0"/>
        <w:ind w:left="1080"/>
      </w:pPr>
      <w:proofErr w:type="spellStart"/>
      <w:r>
        <w:t>sudo</w:t>
      </w:r>
      <w:proofErr w:type="spellEnd"/>
      <w:r>
        <w:t xml:space="preserve"> </w:t>
      </w:r>
      <w:proofErr w:type="spellStart"/>
      <w:r>
        <w:t>airmon</w:t>
      </w:r>
      <w:proofErr w:type="spellEnd"/>
      <w:r>
        <w:t>-ng start wlan0</w:t>
      </w:r>
    </w:p>
    <w:p w14:paraId="5A72922C" w14:textId="77777777" w:rsidR="00450C42" w:rsidRDefault="00450C42" w:rsidP="00140188">
      <w:pPr>
        <w:spacing w:before="0" w:after="0"/>
        <w:ind w:left="360"/>
      </w:pPr>
    </w:p>
    <w:p w14:paraId="785E94B2" w14:textId="77777777" w:rsidR="00450C42" w:rsidRDefault="00450C42">
      <w:pPr>
        <w:pStyle w:val="ListParagraph"/>
        <w:numPr>
          <w:ilvl w:val="0"/>
          <w:numId w:val="24"/>
        </w:numPr>
        <w:spacing w:before="0" w:after="0"/>
        <w:ind w:left="1080"/>
      </w:pPr>
      <w:proofErr w:type="spellStart"/>
      <w:r>
        <w:t>sudo</w:t>
      </w:r>
      <w:proofErr w:type="spellEnd"/>
      <w:r>
        <w:t xml:space="preserve"> </w:t>
      </w:r>
      <w:proofErr w:type="spellStart"/>
      <w:r>
        <w:t>airodump</w:t>
      </w:r>
      <w:proofErr w:type="spellEnd"/>
      <w:r>
        <w:t>-ng -c 6 --</w:t>
      </w:r>
      <w:proofErr w:type="spellStart"/>
      <w:r>
        <w:t>bssid</w:t>
      </w:r>
      <w:proofErr w:type="spellEnd"/>
      <w:r>
        <w:t xml:space="preserve"> [AP_MAC] -w capture wlan0mon</w:t>
      </w:r>
    </w:p>
    <w:p w14:paraId="5F7B7463" w14:textId="77777777" w:rsidR="00450C42" w:rsidRDefault="00450C42" w:rsidP="00450C42">
      <w:pPr>
        <w:spacing w:before="0" w:after="0"/>
      </w:pPr>
    </w:p>
    <w:p w14:paraId="1E2CE065" w14:textId="230A5BBB" w:rsidR="00450C42" w:rsidRDefault="00450C42">
      <w:pPr>
        <w:pStyle w:val="ListParagraph"/>
        <w:numPr>
          <w:ilvl w:val="0"/>
          <w:numId w:val="23"/>
        </w:numPr>
        <w:spacing w:before="0" w:after="0"/>
      </w:pPr>
      <w:r>
        <w:t>Crack Password:</w:t>
      </w:r>
    </w:p>
    <w:p w14:paraId="3AA941C8" w14:textId="77777777" w:rsidR="00450C42" w:rsidRDefault="00450C42" w:rsidP="00450C42">
      <w:pPr>
        <w:spacing w:before="0" w:after="0"/>
      </w:pPr>
    </w:p>
    <w:p w14:paraId="0A4D6D40" w14:textId="77777777" w:rsidR="00450C42" w:rsidRDefault="00450C42">
      <w:pPr>
        <w:pStyle w:val="ListParagraph"/>
        <w:numPr>
          <w:ilvl w:val="0"/>
          <w:numId w:val="25"/>
        </w:numPr>
        <w:spacing w:before="0"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aircrack</w:t>
      </w:r>
      <w:proofErr w:type="spellEnd"/>
      <w:r>
        <w:t xml:space="preserve">-ng -w rockyou.txt </w:t>
      </w:r>
      <w:proofErr w:type="spellStart"/>
      <w:r>
        <w:t>capture.cap</w:t>
      </w:r>
      <w:proofErr w:type="spellEnd"/>
    </w:p>
    <w:p w14:paraId="5764F0B0" w14:textId="77777777" w:rsidR="00450C42" w:rsidRDefault="00450C42" w:rsidP="00450C42">
      <w:pPr>
        <w:spacing w:before="0" w:after="0"/>
      </w:pPr>
    </w:p>
    <w:p w14:paraId="567271DE" w14:textId="576DCEAE" w:rsidR="00450C42" w:rsidRDefault="00450C42">
      <w:pPr>
        <w:pStyle w:val="ListParagraph"/>
        <w:numPr>
          <w:ilvl w:val="0"/>
          <w:numId w:val="23"/>
        </w:numPr>
        <w:spacing w:before="0" w:after="0"/>
      </w:pPr>
      <w:r>
        <w:t>Defend:</w:t>
      </w:r>
    </w:p>
    <w:p w14:paraId="7F873AFE" w14:textId="77777777" w:rsidR="00450C42" w:rsidRDefault="00450C42" w:rsidP="00450C42">
      <w:pPr>
        <w:spacing w:before="0" w:after="0"/>
      </w:pPr>
    </w:p>
    <w:p w14:paraId="01EF3151" w14:textId="77777777" w:rsidR="00450C42" w:rsidRDefault="00450C42">
      <w:pPr>
        <w:pStyle w:val="ListParagraph"/>
        <w:numPr>
          <w:ilvl w:val="0"/>
          <w:numId w:val="25"/>
        </w:numPr>
        <w:spacing w:before="0" w:after="0"/>
      </w:pPr>
      <w:r>
        <w:t>Recommend WPA3 or RADIUS authentication.</w:t>
      </w:r>
    </w:p>
    <w:p w14:paraId="50439A76" w14:textId="77777777" w:rsidR="00450C42" w:rsidRDefault="00450C42" w:rsidP="00450C42">
      <w:pPr>
        <w:spacing w:before="0" w:after="0"/>
      </w:pPr>
    </w:p>
    <w:p w14:paraId="4C8976E3" w14:textId="77777777" w:rsidR="00450C42" w:rsidRDefault="00450C42">
      <w:pPr>
        <w:pStyle w:val="ListParagraph"/>
        <w:numPr>
          <w:ilvl w:val="0"/>
          <w:numId w:val="25"/>
        </w:numPr>
        <w:spacing w:before="0" w:after="0"/>
      </w:pPr>
      <w:r>
        <w:t>Set up a honeypot AP (</w:t>
      </w:r>
      <w:proofErr w:type="spellStart"/>
      <w:r>
        <w:t>hostapd</w:t>
      </w:r>
      <w:proofErr w:type="spellEnd"/>
      <w:r>
        <w:t>).</w:t>
      </w:r>
    </w:p>
    <w:p w14:paraId="50A2C106" w14:textId="77777777" w:rsidR="00450C42" w:rsidRDefault="00450C42" w:rsidP="00450C42">
      <w:pPr>
        <w:spacing w:before="0" w:after="0"/>
      </w:pPr>
    </w:p>
    <w:p w14:paraId="0ED3E5DD" w14:textId="77777777" w:rsidR="00450C42" w:rsidRDefault="00450C42" w:rsidP="00450C42">
      <w:pPr>
        <w:spacing w:before="0" w:after="0"/>
      </w:pPr>
      <w:r w:rsidRPr="009D1CF6">
        <w:rPr>
          <w:b/>
          <w:bCs/>
        </w:rPr>
        <w:t>Deliverable</w:t>
      </w:r>
      <w:r>
        <w:t>:</w:t>
      </w:r>
    </w:p>
    <w:p w14:paraId="72260B3A" w14:textId="77777777" w:rsidR="00450C42" w:rsidRDefault="00450C42">
      <w:pPr>
        <w:pStyle w:val="ListParagraph"/>
        <w:numPr>
          <w:ilvl w:val="0"/>
          <w:numId w:val="26"/>
        </w:numPr>
        <w:spacing w:before="0" w:after="0"/>
      </w:pPr>
      <w:r>
        <w:t>Penetration test report.</w:t>
      </w:r>
    </w:p>
    <w:p w14:paraId="388995E6" w14:textId="77777777" w:rsidR="00450C42" w:rsidRDefault="00450C42" w:rsidP="00450C42">
      <w:pPr>
        <w:spacing w:before="0" w:after="0"/>
      </w:pPr>
    </w:p>
    <w:p w14:paraId="11486CB4" w14:textId="77777777" w:rsidR="00450C42" w:rsidRDefault="00450C42">
      <w:pPr>
        <w:pStyle w:val="ListParagraph"/>
        <w:numPr>
          <w:ilvl w:val="0"/>
          <w:numId w:val="26"/>
        </w:numPr>
        <w:spacing w:before="0" w:after="0"/>
      </w:pPr>
      <w:r>
        <w:t>Secure Wi-Fi configuration guide.</w:t>
      </w:r>
    </w:p>
    <w:p w14:paraId="227EE832" w14:textId="77777777" w:rsidR="00450C42" w:rsidRDefault="00450C42" w:rsidP="00450C42">
      <w:pPr>
        <w:spacing w:before="0" w:after="0"/>
      </w:pPr>
    </w:p>
    <w:p w14:paraId="5519360D" w14:textId="77777777" w:rsidR="009D1CF6" w:rsidRDefault="009D1CF6" w:rsidP="00450C42">
      <w:pPr>
        <w:spacing w:before="0" w:after="0"/>
      </w:pPr>
    </w:p>
    <w:p w14:paraId="799E7F7B" w14:textId="77777777" w:rsidR="00450C42" w:rsidRPr="009D1CF6" w:rsidRDefault="00450C42" w:rsidP="009D1CF6">
      <w:pPr>
        <w:pBdr>
          <w:bottom w:val="single" w:sz="4" w:space="1" w:color="auto"/>
        </w:pBdr>
        <w:spacing w:before="0" w:after="0"/>
        <w:rPr>
          <w:b/>
          <w:bCs/>
          <w:color w:val="138576" w:themeColor="accent6" w:themeShade="BF"/>
        </w:rPr>
      </w:pPr>
      <w:r w:rsidRPr="009D1CF6">
        <w:rPr>
          <w:b/>
          <w:bCs/>
          <w:color w:val="138576" w:themeColor="accent6" w:themeShade="BF"/>
        </w:rPr>
        <w:t>Lab 5: Cloud Security Misconfiguration (AWS S3 Bucket)</w:t>
      </w:r>
    </w:p>
    <w:p w14:paraId="5DA9D77C" w14:textId="77777777" w:rsidR="009D1CF6" w:rsidRDefault="009D1CF6" w:rsidP="00450C42">
      <w:pPr>
        <w:spacing w:before="0" w:after="0"/>
        <w:rPr>
          <w:b/>
          <w:bCs/>
        </w:rPr>
      </w:pPr>
    </w:p>
    <w:p w14:paraId="508D9029" w14:textId="433B86A9" w:rsidR="00450C42" w:rsidRDefault="00450C42" w:rsidP="00450C42">
      <w:pPr>
        <w:spacing w:before="0" w:after="0"/>
      </w:pPr>
      <w:r w:rsidRPr="009D1CF6">
        <w:rPr>
          <w:b/>
          <w:bCs/>
        </w:rPr>
        <w:t>Objective</w:t>
      </w:r>
      <w:r>
        <w:t>: Find and fix an exposed S3 bucket.</w:t>
      </w:r>
    </w:p>
    <w:p w14:paraId="7B104C72" w14:textId="77777777" w:rsidR="009D1CF6" w:rsidRDefault="009D1CF6" w:rsidP="00450C42">
      <w:pPr>
        <w:spacing w:before="0" w:after="0"/>
        <w:rPr>
          <w:b/>
          <w:bCs/>
        </w:rPr>
      </w:pPr>
    </w:p>
    <w:p w14:paraId="61E0661C" w14:textId="57BCA4EF" w:rsidR="00450C42" w:rsidRDefault="00450C42" w:rsidP="00450C42">
      <w:pPr>
        <w:spacing w:before="0" w:after="0"/>
      </w:pPr>
      <w:r w:rsidRPr="009D1CF6">
        <w:rPr>
          <w:b/>
          <w:bCs/>
        </w:rPr>
        <w:t>Tools</w:t>
      </w:r>
      <w:r>
        <w:t>:</w:t>
      </w:r>
    </w:p>
    <w:p w14:paraId="78BA2B9E" w14:textId="77777777" w:rsidR="00450C42" w:rsidRDefault="00450C42">
      <w:pPr>
        <w:pStyle w:val="ListParagraph"/>
        <w:numPr>
          <w:ilvl w:val="0"/>
          <w:numId w:val="27"/>
        </w:numPr>
        <w:spacing w:before="0" w:after="0"/>
      </w:pPr>
      <w:r>
        <w:t>AWS Free Tier account</w:t>
      </w:r>
    </w:p>
    <w:p w14:paraId="1928385F" w14:textId="77777777" w:rsidR="00450C42" w:rsidRDefault="00450C42" w:rsidP="00450C42">
      <w:pPr>
        <w:spacing w:before="0" w:after="0"/>
      </w:pPr>
    </w:p>
    <w:p w14:paraId="3707649C" w14:textId="77777777" w:rsidR="00450C42" w:rsidRDefault="00450C42">
      <w:pPr>
        <w:pStyle w:val="ListParagraph"/>
        <w:numPr>
          <w:ilvl w:val="0"/>
          <w:numId w:val="27"/>
        </w:numPr>
        <w:spacing w:before="0" w:after="0"/>
      </w:pPr>
      <w:proofErr w:type="spellStart"/>
      <w:r>
        <w:t>ScoutSuite</w:t>
      </w:r>
      <w:proofErr w:type="spellEnd"/>
      <w:r>
        <w:t xml:space="preserve"> (cloud auditor)</w:t>
      </w:r>
    </w:p>
    <w:p w14:paraId="31AB952E" w14:textId="77777777" w:rsidR="00450C42" w:rsidRDefault="00450C42" w:rsidP="00450C42">
      <w:pPr>
        <w:spacing w:before="0" w:after="0"/>
      </w:pPr>
    </w:p>
    <w:p w14:paraId="1E86DDC1" w14:textId="77777777" w:rsidR="00450C42" w:rsidRDefault="00450C42" w:rsidP="00450C42">
      <w:pPr>
        <w:spacing w:before="0" w:after="0"/>
      </w:pPr>
      <w:r w:rsidRPr="009D1CF6">
        <w:rPr>
          <w:b/>
          <w:bCs/>
        </w:rPr>
        <w:t>Steps</w:t>
      </w:r>
      <w:r>
        <w:t>:</w:t>
      </w:r>
    </w:p>
    <w:p w14:paraId="36F5F900" w14:textId="3B6127AD" w:rsidR="00450C42" w:rsidRDefault="00450C42">
      <w:pPr>
        <w:pStyle w:val="ListParagraph"/>
        <w:numPr>
          <w:ilvl w:val="0"/>
          <w:numId w:val="28"/>
        </w:numPr>
        <w:spacing w:before="0" w:after="0"/>
      </w:pPr>
      <w:r>
        <w:t>Create a Vulnerable S3 Bucket:</w:t>
      </w:r>
    </w:p>
    <w:p w14:paraId="155E3E35" w14:textId="77777777" w:rsidR="00450C42" w:rsidRDefault="00450C42" w:rsidP="00450C42">
      <w:pPr>
        <w:spacing w:before="0" w:after="0"/>
      </w:pPr>
    </w:p>
    <w:p w14:paraId="5B853C7C" w14:textId="77777777" w:rsidR="00450C42" w:rsidRDefault="00450C42">
      <w:pPr>
        <w:pStyle w:val="ListParagraph"/>
        <w:numPr>
          <w:ilvl w:val="0"/>
          <w:numId w:val="29"/>
        </w:numPr>
        <w:spacing w:before="0" w:after="0"/>
      </w:pPr>
      <w:r>
        <w:t>Set Public Access = ON (for testing).</w:t>
      </w:r>
    </w:p>
    <w:p w14:paraId="216E5AF5" w14:textId="77777777" w:rsidR="00450C42" w:rsidRDefault="00450C42" w:rsidP="00450C42">
      <w:pPr>
        <w:spacing w:before="0" w:after="0"/>
      </w:pPr>
    </w:p>
    <w:p w14:paraId="21A430CA" w14:textId="58251568" w:rsidR="00450C42" w:rsidRDefault="00450C42">
      <w:pPr>
        <w:pStyle w:val="ListParagraph"/>
        <w:numPr>
          <w:ilvl w:val="0"/>
          <w:numId w:val="28"/>
        </w:numPr>
        <w:spacing w:before="0" w:after="0"/>
      </w:pPr>
      <w:r>
        <w:t>Exploit:</w:t>
      </w:r>
    </w:p>
    <w:p w14:paraId="32F0694F" w14:textId="77777777" w:rsidR="00450C42" w:rsidRDefault="00450C42" w:rsidP="00450C42">
      <w:pPr>
        <w:spacing w:before="0" w:after="0"/>
      </w:pPr>
    </w:p>
    <w:p w14:paraId="4C04D0D1" w14:textId="77777777" w:rsidR="00450C42" w:rsidRDefault="00450C42">
      <w:pPr>
        <w:pStyle w:val="ListParagraph"/>
        <w:numPr>
          <w:ilvl w:val="0"/>
          <w:numId w:val="29"/>
        </w:numPr>
        <w:spacing w:before="0" w:after="0"/>
      </w:pPr>
      <w:r>
        <w:t>Access files via curl or browser.</w:t>
      </w:r>
    </w:p>
    <w:p w14:paraId="6FCBC8F3" w14:textId="77777777" w:rsidR="00450C42" w:rsidRDefault="00450C42" w:rsidP="00450C42">
      <w:pPr>
        <w:spacing w:before="0" w:after="0"/>
      </w:pPr>
    </w:p>
    <w:p w14:paraId="77E9091C" w14:textId="398DF947" w:rsidR="00450C42" w:rsidRDefault="00450C42">
      <w:pPr>
        <w:pStyle w:val="ListParagraph"/>
        <w:numPr>
          <w:ilvl w:val="0"/>
          <w:numId w:val="28"/>
        </w:numPr>
        <w:spacing w:before="0" w:after="0"/>
      </w:pPr>
      <w:r>
        <w:t>Remediate:</w:t>
      </w:r>
    </w:p>
    <w:p w14:paraId="420F7AAC" w14:textId="77777777" w:rsidR="00450C42" w:rsidRDefault="00450C42" w:rsidP="00450C42">
      <w:pPr>
        <w:spacing w:before="0" w:after="0"/>
      </w:pPr>
    </w:p>
    <w:p w14:paraId="66E1E9EE" w14:textId="77777777" w:rsidR="00450C42" w:rsidRDefault="00450C42">
      <w:pPr>
        <w:pStyle w:val="ListParagraph"/>
        <w:numPr>
          <w:ilvl w:val="0"/>
          <w:numId w:val="29"/>
        </w:numPr>
        <w:spacing w:before="0" w:after="0"/>
      </w:pPr>
      <w:r>
        <w:t>Enable S3 logging.</w:t>
      </w:r>
    </w:p>
    <w:p w14:paraId="03D83A50" w14:textId="77777777" w:rsidR="00450C42" w:rsidRDefault="00450C42" w:rsidP="00450C42">
      <w:pPr>
        <w:spacing w:before="0" w:after="0"/>
      </w:pPr>
    </w:p>
    <w:p w14:paraId="1941C34A" w14:textId="77777777" w:rsidR="00450C42" w:rsidRDefault="00450C42">
      <w:pPr>
        <w:pStyle w:val="ListParagraph"/>
        <w:numPr>
          <w:ilvl w:val="0"/>
          <w:numId w:val="29"/>
        </w:numPr>
        <w:spacing w:before="0" w:after="0"/>
      </w:pPr>
      <w:r>
        <w:t>Apply bucket policies ("Effect": "Deny").</w:t>
      </w:r>
    </w:p>
    <w:p w14:paraId="0AEDB884" w14:textId="77777777" w:rsidR="00450C42" w:rsidRDefault="00450C42" w:rsidP="00450C42">
      <w:pPr>
        <w:spacing w:before="0" w:after="0"/>
      </w:pPr>
    </w:p>
    <w:p w14:paraId="5CCC5021" w14:textId="77777777" w:rsidR="00450C42" w:rsidRDefault="00450C42" w:rsidP="00450C42">
      <w:pPr>
        <w:spacing w:before="0" w:after="0"/>
      </w:pPr>
      <w:r w:rsidRPr="009D1CF6">
        <w:rPr>
          <w:b/>
          <w:bCs/>
        </w:rPr>
        <w:t>Deliverable</w:t>
      </w:r>
      <w:r>
        <w:t>:</w:t>
      </w:r>
    </w:p>
    <w:p w14:paraId="252AFA53" w14:textId="77777777" w:rsidR="00450C42" w:rsidRDefault="00450C42">
      <w:pPr>
        <w:pStyle w:val="ListParagraph"/>
        <w:numPr>
          <w:ilvl w:val="0"/>
          <w:numId w:val="30"/>
        </w:numPr>
        <w:spacing w:before="0" w:after="0"/>
      </w:pPr>
      <w:r>
        <w:t>Cloud security audit report.</w:t>
      </w:r>
    </w:p>
    <w:p w14:paraId="7CD2110C" w14:textId="77777777" w:rsidR="00450C42" w:rsidRDefault="00450C42" w:rsidP="00450C42">
      <w:pPr>
        <w:spacing w:before="0" w:after="0"/>
      </w:pPr>
    </w:p>
    <w:p w14:paraId="67EB39B7" w14:textId="77777777" w:rsidR="009D1CF6" w:rsidRDefault="009D1CF6" w:rsidP="00450C42">
      <w:pPr>
        <w:spacing w:before="0" w:after="0"/>
      </w:pPr>
    </w:p>
    <w:p w14:paraId="21E503D4" w14:textId="77777777" w:rsidR="00450C42" w:rsidRPr="009D1CF6" w:rsidRDefault="00450C42" w:rsidP="009D1CF6">
      <w:pPr>
        <w:pBdr>
          <w:bottom w:val="single" w:sz="4" w:space="1" w:color="auto"/>
        </w:pBdr>
        <w:spacing w:before="0" w:after="0"/>
        <w:rPr>
          <w:b/>
          <w:bCs/>
          <w:color w:val="138576" w:themeColor="accent6" w:themeShade="BF"/>
        </w:rPr>
      </w:pPr>
      <w:r w:rsidRPr="009D1CF6">
        <w:rPr>
          <w:b/>
          <w:bCs/>
          <w:color w:val="138576" w:themeColor="accent6" w:themeShade="BF"/>
        </w:rPr>
        <w:t>Lab 6: Digital Forensics (Deleted File Recovery)</w:t>
      </w:r>
    </w:p>
    <w:p w14:paraId="3E026682" w14:textId="77777777" w:rsidR="009D1CF6" w:rsidRDefault="009D1CF6" w:rsidP="00450C42">
      <w:pPr>
        <w:spacing w:before="0" w:after="0"/>
        <w:rPr>
          <w:b/>
          <w:bCs/>
        </w:rPr>
      </w:pPr>
    </w:p>
    <w:p w14:paraId="69D0A944" w14:textId="46121026" w:rsidR="00450C42" w:rsidRDefault="00450C42" w:rsidP="00450C42">
      <w:pPr>
        <w:spacing w:before="0" w:after="0"/>
      </w:pPr>
      <w:r w:rsidRPr="009D1CF6">
        <w:rPr>
          <w:b/>
          <w:bCs/>
        </w:rPr>
        <w:t>Objective</w:t>
      </w:r>
      <w:r>
        <w:t>: Recover evidence from a disk image.</w:t>
      </w:r>
    </w:p>
    <w:p w14:paraId="52544C92" w14:textId="77777777" w:rsidR="009D1CF6" w:rsidRDefault="009D1CF6" w:rsidP="00450C42">
      <w:pPr>
        <w:spacing w:before="0" w:after="0"/>
        <w:rPr>
          <w:b/>
          <w:bCs/>
        </w:rPr>
      </w:pPr>
    </w:p>
    <w:p w14:paraId="04FA79F6" w14:textId="7D2367DC" w:rsidR="00450C42" w:rsidRDefault="00450C42" w:rsidP="00450C42">
      <w:pPr>
        <w:spacing w:before="0" w:after="0"/>
      </w:pPr>
      <w:r w:rsidRPr="009D1CF6">
        <w:rPr>
          <w:b/>
          <w:bCs/>
        </w:rPr>
        <w:t>Tools</w:t>
      </w:r>
      <w:r>
        <w:t>:</w:t>
      </w:r>
    </w:p>
    <w:p w14:paraId="18258732" w14:textId="77777777" w:rsidR="00450C42" w:rsidRDefault="00450C42">
      <w:pPr>
        <w:pStyle w:val="ListParagraph"/>
        <w:numPr>
          <w:ilvl w:val="0"/>
          <w:numId w:val="30"/>
        </w:numPr>
        <w:spacing w:before="0" w:after="0"/>
      </w:pPr>
      <w:r>
        <w:t>Autopsy</w:t>
      </w:r>
    </w:p>
    <w:p w14:paraId="72C03ECF" w14:textId="77777777" w:rsidR="00450C42" w:rsidRDefault="00450C42" w:rsidP="00450C42">
      <w:pPr>
        <w:spacing w:before="0" w:after="0"/>
      </w:pPr>
    </w:p>
    <w:p w14:paraId="54368D80" w14:textId="77777777" w:rsidR="00450C42" w:rsidRDefault="00450C42">
      <w:pPr>
        <w:pStyle w:val="ListParagraph"/>
        <w:numPr>
          <w:ilvl w:val="0"/>
          <w:numId w:val="30"/>
        </w:numPr>
        <w:spacing w:before="0" w:after="0"/>
      </w:pPr>
      <w:r>
        <w:t>FTK Imager</w:t>
      </w:r>
    </w:p>
    <w:p w14:paraId="4BDF3C8B" w14:textId="77777777" w:rsidR="00450C42" w:rsidRDefault="00450C42" w:rsidP="00450C42">
      <w:pPr>
        <w:spacing w:before="0" w:after="0"/>
      </w:pPr>
    </w:p>
    <w:p w14:paraId="4E22808E" w14:textId="77777777" w:rsidR="00450C42" w:rsidRDefault="00450C42" w:rsidP="00450C42">
      <w:pPr>
        <w:spacing w:before="0" w:after="0"/>
      </w:pPr>
      <w:r w:rsidRPr="009D1CF6">
        <w:rPr>
          <w:b/>
          <w:bCs/>
        </w:rPr>
        <w:t>Steps</w:t>
      </w:r>
      <w:r>
        <w:t>:</w:t>
      </w:r>
    </w:p>
    <w:p w14:paraId="1CAA9C2F" w14:textId="36BC7FF1" w:rsidR="00450C42" w:rsidRDefault="00450C42">
      <w:pPr>
        <w:pStyle w:val="ListParagraph"/>
        <w:numPr>
          <w:ilvl w:val="0"/>
          <w:numId w:val="31"/>
        </w:numPr>
        <w:spacing w:before="0" w:after="0"/>
      </w:pPr>
      <w:r>
        <w:t>Acquire Disk Image:</w:t>
      </w:r>
    </w:p>
    <w:p w14:paraId="58366D52" w14:textId="77777777" w:rsidR="00450C42" w:rsidRDefault="00450C42" w:rsidP="00450C42">
      <w:pPr>
        <w:spacing w:before="0" w:after="0"/>
      </w:pPr>
    </w:p>
    <w:p w14:paraId="3B0CD01C" w14:textId="77777777" w:rsidR="00450C42" w:rsidRDefault="00450C42">
      <w:pPr>
        <w:pStyle w:val="ListParagraph"/>
        <w:numPr>
          <w:ilvl w:val="0"/>
          <w:numId w:val="32"/>
        </w:numPr>
        <w:spacing w:before="0" w:after="0"/>
      </w:pPr>
      <w:r>
        <w:t>dd if=/dev/</w:t>
      </w:r>
      <w:proofErr w:type="spellStart"/>
      <w:r>
        <w:t>sdb</w:t>
      </w:r>
      <w:proofErr w:type="spellEnd"/>
      <w:r>
        <w:t xml:space="preserve"> of=</w:t>
      </w:r>
      <w:proofErr w:type="spellStart"/>
      <w:r>
        <w:t>evidence.img</w:t>
      </w:r>
      <w:proofErr w:type="spellEnd"/>
    </w:p>
    <w:p w14:paraId="75989C88" w14:textId="77777777" w:rsidR="00450C42" w:rsidRDefault="00450C42" w:rsidP="00450C42">
      <w:pPr>
        <w:spacing w:before="0" w:after="0"/>
      </w:pPr>
    </w:p>
    <w:p w14:paraId="7ABA0FDA" w14:textId="1522D57F" w:rsidR="00450C42" w:rsidRDefault="00450C42">
      <w:pPr>
        <w:pStyle w:val="ListParagraph"/>
        <w:numPr>
          <w:ilvl w:val="0"/>
          <w:numId w:val="31"/>
        </w:numPr>
        <w:spacing w:before="0" w:after="0"/>
      </w:pPr>
      <w:r>
        <w:t>Analyze with Autopsy:</w:t>
      </w:r>
    </w:p>
    <w:p w14:paraId="4EFF278A" w14:textId="77777777" w:rsidR="00450C42" w:rsidRDefault="00450C42" w:rsidP="00450C42">
      <w:pPr>
        <w:spacing w:before="0" w:after="0"/>
      </w:pPr>
    </w:p>
    <w:p w14:paraId="2D9CB106" w14:textId="77777777" w:rsidR="00450C42" w:rsidRDefault="00450C42">
      <w:pPr>
        <w:pStyle w:val="ListParagraph"/>
        <w:numPr>
          <w:ilvl w:val="0"/>
          <w:numId w:val="32"/>
        </w:numPr>
        <w:spacing w:before="0" w:after="0"/>
      </w:pPr>
      <w:r>
        <w:t>Recover deleted files (Photos, Documents).</w:t>
      </w:r>
    </w:p>
    <w:p w14:paraId="6F400F7D" w14:textId="77777777" w:rsidR="00450C42" w:rsidRDefault="00450C42" w:rsidP="00450C42">
      <w:pPr>
        <w:spacing w:before="0" w:after="0"/>
      </w:pPr>
    </w:p>
    <w:p w14:paraId="079F2639" w14:textId="091EE93C" w:rsidR="00450C42" w:rsidRDefault="00450C42">
      <w:pPr>
        <w:pStyle w:val="ListParagraph"/>
        <w:numPr>
          <w:ilvl w:val="0"/>
          <w:numId w:val="31"/>
        </w:numPr>
        <w:spacing w:before="0" w:after="0"/>
      </w:pPr>
      <w:r>
        <w:t>Timeline Analysis:</w:t>
      </w:r>
    </w:p>
    <w:p w14:paraId="7F8A1D43" w14:textId="77777777" w:rsidR="00450C42" w:rsidRDefault="00450C42" w:rsidP="00450C42">
      <w:pPr>
        <w:spacing w:before="0" w:after="0"/>
      </w:pPr>
    </w:p>
    <w:p w14:paraId="70919B42" w14:textId="77777777" w:rsidR="00450C42" w:rsidRDefault="00450C42">
      <w:pPr>
        <w:pStyle w:val="ListParagraph"/>
        <w:numPr>
          <w:ilvl w:val="0"/>
          <w:numId w:val="32"/>
        </w:numPr>
        <w:spacing w:before="0" w:after="0"/>
      </w:pPr>
      <w:r>
        <w:t>Check $MFT (Master File Table).</w:t>
      </w:r>
    </w:p>
    <w:p w14:paraId="1CFE2000" w14:textId="77777777" w:rsidR="00450C42" w:rsidRDefault="00450C42" w:rsidP="00450C42">
      <w:pPr>
        <w:spacing w:before="0" w:after="0"/>
      </w:pPr>
    </w:p>
    <w:p w14:paraId="5C1E5E90" w14:textId="77777777" w:rsidR="00450C42" w:rsidRDefault="00450C42" w:rsidP="00450C42">
      <w:pPr>
        <w:spacing w:before="0" w:after="0"/>
      </w:pPr>
      <w:r w:rsidRPr="009D1CF6">
        <w:rPr>
          <w:b/>
          <w:bCs/>
        </w:rPr>
        <w:t>Deliverable</w:t>
      </w:r>
      <w:r>
        <w:t>:</w:t>
      </w:r>
    </w:p>
    <w:p w14:paraId="141EADDB" w14:textId="77777777" w:rsidR="00450C42" w:rsidRDefault="00450C42">
      <w:pPr>
        <w:pStyle w:val="ListParagraph"/>
        <w:numPr>
          <w:ilvl w:val="0"/>
          <w:numId w:val="32"/>
        </w:numPr>
        <w:spacing w:before="0" w:after="0"/>
      </w:pPr>
      <w:r>
        <w:t>Forensic report with recovered evidence.</w:t>
      </w:r>
    </w:p>
    <w:p w14:paraId="7800617A" w14:textId="77777777" w:rsidR="00450C42" w:rsidRDefault="00450C42" w:rsidP="00450C42">
      <w:pPr>
        <w:spacing w:before="0" w:after="0"/>
      </w:pPr>
    </w:p>
    <w:p w14:paraId="01A46CFB" w14:textId="77777777" w:rsidR="009D1CF6" w:rsidRDefault="009D1CF6" w:rsidP="009D1CF6">
      <w:pPr>
        <w:pBdr>
          <w:bottom w:val="single" w:sz="4" w:space="1" w:color="auto"/>
        </w:pBdr>
        <w:spacing w:before="0" w:after="0"/>
        <w:rPr>
          <w:b/>
          <w:bCs/>
          <w:color w:val="138576" w:themeColor="accent6" w:themeShade="BF"/>
        </w:rPr>
      </w:pPr>
    </w:p>
    <w:p w14:paraId="41A88AFE" w14:textId="09A1075F" w:rsidR="00450C42" w:rsidRPr="009D1CF6" w:rsidRDefault="00450C42" w:rsidP="009D1CF6">
      <w:pPr>
        <w:pBdr>
          <w:bottom w:val="single" w:sz="4" w:space="1" w:color="auto"/>
        </w:pBdr>
        <w:spacing w:before="0" w:after="0"/>
        <w:rPr>
          <w:b/>
          <w:bCs/>
          <w:color w:val="138576" w:themeColor="accent6" w:themeShade="BF"/>
        </w:rPr>
      </w:pPr>
      <w:r w:rsidRPr="009D1CF6">
        <w:rPr>
          <w:b/>
          <w:bCs/>
          <w:color w:val="138576" w:themeColor="accent6" w:themeShade="BF"/>
        </w:rPr>
        <w:t>Lab 7: IoT Device Exploitation (IP Camera Hack)</w:t>
      </w:r>
    </w:p>
    <w:p w14:paraId="066E5CD7" w14:textId="77777777" w:rsidR="009D1CF6" w:rsidRDefault="009D1CF6" w:rsidP="00450C42">
      <w:pPr>
        <w:spacing w:before="0" w:after="0"/>
        <w:rPr>
          <w:b/>
          <w:bCs/>
        </w:rPr>
      </w:pPr>
    </w:p>
    <w:p w14:paraId="79E90DE8" w14:textId="6A1D7069" w:rsidR="00450C42" w:rsidRDefault="00450C42" w:rsidP="00450C42">
      <w:pPr>
        <w:spacing w:before="0" w:after="0"/>
      </w:pPr>
      <w:r w:rsidRPr="009D1CF6">
        <w:rPr>
          <w:b/>
          <w:bCs/>
        </w:rPr>
        <w:t>Objective</w:t>
      </w:r>
      <w:r>
        <w:t>: Hack a vulnerable IoT device.</w:t>
      </w:r>
    </w:p>
    <w:p w14:paraId="50FCB462" w14:textId="77777777" w:rsidR="009D1CF6" w:rsidRDefault="009D1CF6" w:rsidP="00450C42">
      <w:pPr>
        <w:spacing w:before="0" w:after="0"/>
      </w:pPr>
    </w:p>
    <w:p w14:paraId="7CC7831A" w14:textId="52EC5EC6" w:rsidR="00450C42" w:rsidRDefault="00450C42" w:rsidP="00450C42">
      <w:pPr>
        <w:spacing w:before="0" w:after="0"/>
      </w:pPr>
      <w:r w:rsidRPr="009D1CF6">
        <w:rPr>
          <w:b/>
          <w:bCs/>
        </w:rPr>
        <w:t>Tools</w:t>
      </w:r>
      <w:r>
        <w:t>:</w:t>
      </w:r>
    </w:p>
    <w:p w14:paraId="0CFD662C" w14:textId="77777777" w:rsidR="00450C42" w:rsidRDefault="00450C42">
      <w:pPr>
        <w:pStyle w:val="ListParagraph"/>
        <w:numPr>
          <w:ilvl w:val="0"/>
          <w:numId w:val="32"/>
        </w:numPr>
        <w:spacing w:before="0" w:after="0"/>
      </w:pPr>
      <w:r>
        <w:lastRenderedPageBreak/>
        <w:t>Shodan (</w:t>
      </w:r>
      <w:proofErr w:type="spellStart"/>
      <w:r>
        <w:t>shodan</w:t>
      </w:r>
      <w:proofErr w:type="spellEnd"/>
      <w:r>
        <w:t xml:space="preserve"> search webcam)</w:t>
      </w:r>
    </w:p>
    <w:p w14:paraId="704564D9" w14:textId="77777777" w:rsidR="00450C42" w:rsidRDefault="00450C42" w:rsidP="00450C42">
      <w:pPr>
        <w:spacing w:before="0" w:after="0"/>
      </w:pPr>
    </w:p>
    <w:p w14:paraId="313AC1E2" w14:textId="77777777" w:rsidR="00450C42" w:rsidRDefault="00450C42">
      <w:pPr>
        <w:pStyle w:val="ListParagraph"/>
        <w:numPr>
          <w:ilvl w:val="0"/>
          <w:numId w:val="32"/>
        </w:numPr>
        <w:spacing w:before="0" w:after="0"/>
      </w:pPr>
      <w:r>
        <w:t>Metasploit (exploit/multi/http/</w:t>
      </w:r>
      <w:proofErr w:type="spellStart"/>
      <w:r>
        <w:t>dlink_upnp_exec</w:t>
      </w:r>
      <w:proofErr w:type="spellEnd"/>
      <w:r>
        <w:t>)</w:t>
      </w:r>
    </w:p>
    <w:p w14:paraId="362CC80E" w14:textId="77777777" w:rsidR="00450C42" w:rsidRDefault="00450C42" w:rsidP="00450C42">
      <w:pPr>
        <w:spacing w:before="0" w:after="0"/>
      </w:pPr>
    </w:p>
    <w:p w14:paraId="6F038977" w14:textId="77777777" w:rsidR="00450C42" w:rsidRDefault="00450C42" w:rsidP="00450C42">
      <w:pPr>
        <w:spacing w:before="0" w:after="0"/>
      </w:pPr>
      <w:r w:rsidRPr="009D1CF6">
        <w:rPr>
          <w:b/>
          <w:bCs/>
        </w:rPr>
        <w:t>Steps</w:t>
      </w:r>
      <w:r>
        <w:t>:</w:t>
      </w:r>
    </w:p>
    <w:p w14:paraId="75BD85E6" w14:textId="6483F8D0" w:rsidR="00450C42" w:rsidRDefault="00450C42">
      <w:pPr>
        <w:pStyle w:val="ListParagraph"/>
        <w:numPr>
          <w:ilvl w:val="0"/>
          <w:numId w:val="33"/>
        </w:numPr>
        <w:spacing w:before="0" w:after="0"/>
      </w:pPr>
      <w:r>
        <w:t>Find Device:</w:t>
      </w:r>
    </w:p>
    <w:p w14:paraId="02C6C983" w14:textId="77777777" w:rsidR="00450C42" w:rsidRDefault="00450C42" w:rsidP="00450C42">
      <w:pPr>
        <w:spacing w:before="0" w:after="0"/>
      </w:pPr>
    </w:p>
    <w:p w14:paraId="1F2D4AEF" w14:textId="77777777" w:rsidR="00450C42" w:rsidRDefault="00450C42">
      <w:pPr>
        <w:pStyle w:val="ListParagraph"/>
        <w:numPr>
          <w:ilvl w:val="0"/>
          <w:numId w:val="34"/>
        </w:numPr>
        <w:spacing w:before="0" w:after="0"/>
      </w:pPr>
      <w:r>
        <w:t>Use Shodan to locate an IP camera.</w:t>
      </w:r>
    </w:p>
    <w:p w14:paraId="27A069FA" w14:textId="77777777" w:rsidR="00450C42" w:rsidRDefault="00450C42" w:rsidP="00450C42">
      <w:pPr>
        <w:spacing w:before="0" w:after="0"/>
      </w:pPr>
    </w:p>
    <w:p w14:paraId="500E5A4F" w14:textId="218AE14E" w:rsidR="00450C42" w:rsidRDefault="00450C42">
      <w:pPr>
        <w:pStyle w:val="ListParagraph"/>
        <w:numPr>
          <w:ilvl w:val="0"/>
          <w:numId w:val="33"/>
        </w:numPr>
        <w:spacing w:before="0" w:after="0"/>
      </w:pPr>
      <w:r>
        <w:t>Exploit Default Creds:</w:t>
      </w:r>
    </w:p>
    <w:p w14:paraId="51AB7545" w14:textId="77777777" w:rsidR="00450C42" w:rsidRDefault="00450C42" w:rsidP="00450C42">
      <w:pPr>
        <w:spacing w:before="0" w:after="0"/>
      </w:pPr>
    </w:p>
    <w:p w14:paraId="39BEB979" w14:textId="77777777" w:rsidR="00450C42" w:rsidRDefault="00450C42">
      <w:pPr>
        <w:pStyle w:val="ListParagraph"/>
        <w:numPr>
          <w:ilvl w:val="0"/>
          <w:numId w:val="34"/>
        </w:numPr>
        <w:spacing w:before="0" w:after="0"/>
      </w:pPr>
      <w:proofErr w:type="spellStart"/>
      <w:proofErr w:type="gramStart"/>
      <w:r>
        <w:t>admin:admin</w:t>
      </w:r>
      <w:proofErr w:type="spellEnd"/>
      <w:proofErr w:type="gramEnd"/>
      <w:r>
        <w:t xml:space="preserve"> login.</w:t>
      </w:r>
    </w:p>
    <w:p w14:paraId="64DE35E4" w14:textId="77777777" w:rsidR="00450C42" w:rsidRDefault="00450C42" w:rsidP="00450C42">
      <w:pPr>
        <w:spacing w:before="0" w:after="0"/>
      </w:pPr>
    </w:p>
    <w:p w14:paraId="3BC64AFD" w14:textId="72F2B397" w:rsidR="00450C42" w:rsidRDefault="00450C42">
      <w:pPr>
        <w:pStyle w:val="ListParagraph"/>
        <w:numPr>
          <w:ilvl w:val="0"/>
          <w:numId w:val="33"/>
        </w:numPr>
        <w:spacing w:before="0" w:after="0"/>
      </w:pPr>
      <w:r>
        <w:t>Recommendations:</w:t>
      </w:r>
    </w:p>
    <w:p w14:paraId="4137999C" w14:textId="77777777" w:rsidR="00450C42" w:rsidRDefault="00450C42" w:rsidP="00450C42">
      <w:pPr>
        <w:spacing w:before="0" w:after="0"/>
      </w:pPr>
    </w:p>
    <w:p w14:paraId="0D0CDD60" w14:textId="77777777" w:rsidR="00450C42" w:rsidRDefault="00450C42">
      <w:pPr>
        <w:pStyle w:val="ListParagraph"/>
        <w:numPr>
          <w:ilvl w:val="0"/>
          <w:numId w:val="34"/>
        </w:numPr>
        <w:spacing w:before="0" w:after="0"/>
      </w:pPr>
      <w:r>
        <w:t>Change default passwords.</w:t>
      </w:r>
    </w:p>
    <w:p w14:paraId="41956E56" w14:textId="77777777" w:rsidR="00450C42" w:rsidRDefault="00450C42" w:rsidP="00450C42">
      <w:pPr>
        <w:spacing w:before="0" w:after="0"/>
      </w:pPr>
    </w:p>
    <w:p w14:paraId="1CB6B781" w14:textId="77777777" w:rsidR="00450C42" w:rsidRDefault="00450C42">
      <w:pPr>
        <w:pStyle w:val="ListParagraph"/>
        <w:numPr>
          <w:ilvl w:val="0"/>
          <w:numId w:val="34"/>
        </w:numPr>
        <w:spacing w:before="0" w:after="0"/>
      </w:pPr>
      <w:r>
        <w:t>Segment IoT network.</w:t>
      </w:r>
    </w:p>
    <w:p w14:paraId="28AA96AC" w14:textId="77777777" w:rsidR="00450C42" w:rsidRDefault="00450C42" w:rsidP="00450C42">
      <w:pPr>
        <w:spacing w:before="0" w:after="0"/>
      </w:pPr>
    </w:p>
    <w:p w14:paraId="336310EA" w14:textId="77777777" w:rsidR="00450C42" w:rsidRDefault="00450C42" w:rsidP="00450C42">
      <w:pPr>
        <w:spacing w:before="0" w:after="0"/>
      </w:pPr>
      <w:r w:rsidRPr="009D1CF6">
        <w:rPr>
          <w:b/>
          <w:bCs/>
        </w:rPr>
        <w:t>Deliverable</w:t>
      </w:r>
      <w:r>
        <w:t>:</w:t>
      </w:r>
    </w:p>
    <w:p w14:paraId="7A8C9EF8" w14:textId="77777777" w:rsidR="00450C42" w:rsidRDefault="00450C42">
      <w:pPr>
        <w:pStyle w:val="ListParagraph"/>
        <w:numPr>
          <w:ilvl w:val="0"/>
          <w:numId w:val="35"/>
        </w:numPr>
        <w:spacing w:before="0" w:after="0"/>
      </w:pPr>
      <w:r>
        <w:t>IoT security assessment.</w:t>
      </w:r>
    </w:p>
    <w:p w14:paraId="7FBB989C" w14:textId="77777777" w:rsidR="00450C42" w:rsidRDefault="00450C42" w:rsidP="00450C42">
      <w:pPr>
        <w:spacing w:before="0" w:after="0"/>
      </w:pPr>
    </w:p>
    <w:p w14:paraId="2AAC5878" w14:textId="77777777" w:rsidR="009D1CF6" w:rsidRDefault="009D1CF6" w:rsidP="00450C42">
      <w:pPr>
        <w:spacing w:before="0" w:after="0"/>
      </w:pPr>
    </w:p>
    <w:p w14:paraId="5ADA9713" w14:textId="32315C3D" w:rsidR="00450C42" w:rsidRPr="009D1CF6" w:rsidRDefault="00450C42" w:rsidP="009D1CF6">
      <w:pPr>
        <w:pBdr>
          <w:bottom w:val="single" w:sz="4" w:space="1" w:color="auto"/>
        </w:pBdr>
        <w:spacing w:before="0" w:after="0"/>
        <w:rPr>
          <w:b/>
          <w:bCs/>
          <w:color w:val="138576" w:themeColor="accent6" w:themeShade="BF"/>
        </w:rPr>
      </w:pPr>
      <w:r w:rsidRPr="009D1CF6">
        <w:rPr>
          <w:b/>
          <w:bCs/>
          <w:color w:val="138576" w:themeColor="accent6" w:themeShade="BF"/>
        </w:rPr>
        <w:t>Lab 8: Social Engineering (Physical Pen Test)</w:t>
      </w:r>
    </w:p>
    <w:p w14:paraId="0EE29E3B" w14:textId="77777777" w:rsidR="00450C42" w:rsidRDefault="00450C42" w:rsidP="00450C42">
      <w:pPr>
        <w:spacing w:before="0" w:after="0"/>
      </w:pPr>
      <w:r w:rsidRPr="009D1CF6">
        <w:rPr>
          <w:b/>
          <w:bCs/>
        </w:rPr>
        <w:t>Objective</w:t>
      </w:r>
      <w:r>
        <w:t>: Test physical security via tailgating.</w:t>
      </w:r>
    </w:p>
    <w:p w14:paraId="78858A52" w14:textId="77777777" w:rsidR="009D1CF6" w:rsidRDefault="009D1CF6" w:rsidP="00450C42">
      <w:pPr>
        <w:spacing w:before="0" w:after="0"/>
        <w:rPr>
          <w:b/>
          <w:bCs/>
        </w:rPr>
      </w:pPr>
    </w:p>
    <w:p w14:paraId="26DCE73F" w14:textId="2F6CB5C1" w:rsidR="00450C42" w:rsidRDefault="00450C42" w:rsidP="00450C42">
      <w:pPr>
        <w:spacing w:before="0" w:after="0"/>
      </w:pPr>
      <w:r w:rsidRPr="009D1CF6">
        <w:rPr>
          <w:b/>
          <w:bCs/>
        </w:rPr>
        <w:t>Steps</w:t>
      </w:r>
      <w:r>
        <w:t>:</w:t>
      </w:r>
    </w:p>
    <w:p w14:paraId="03A01D01" w14:textId="0FAFED66" w:rsidR="00450C42" w:rsidRDefault="00450C42">
      <w:pPr>
        <w:pStyle w:val="ListParagraph"/>
        <w:numPr>
          <w:ilvl w:val="0"/>
          <w:numId w:val="36"/>
        </w:numPr>
        <w:spacing w:before="0" w:after="0"/>
      </w:pPr>
      <w:r>
        <w:t>Simulate Attack:</w:t>
      </w:r>
    </w:p>
    <w:p w14:paraId="30855CEC" w14:textId="77777777" w:rsidR="00450C42" w:rsidRDefault="00450C42" w:rsidP="00450C42">
      <w:pPr>
        <w:spacing w:before="0" w:after="0"/>
      </w:pPr>
    </w:p>
    <w:p w14:paraId="074A8DFF" w14:textId="77777777" w:rsidR="00450C42" w:rsidRDefault="00450C42">
      <w:pPr>
        <w:pStyle w:val="ListParagraph"/>
        <w:numPr>
          <w:ilvl w:val="1"/>
          <w:numId w:val="35"/>
        </w:numPr>
        <w:spacing w:before="0" w:after="0"/>
      </w:pPr>
      <w:r>
        <w:t>Try to enter a restricted area without a badge.</w:t>
      </w:r>
    </w:p>
    <w:p w14:paraId="52363552" w14:textId="77777777" w:rsidR="00450C42" w:rsidRDefault="00450C42" w:rsidP="00450C42">
      <w:pPr>
        <w:spacing w:before="0" w:after="0"/>
      </w:pPr>
    </w:p>
    <w:p w14:paraId="04A861C9" w14:textId="7444D9FF" w:rsidR="00450C42" w:rsidRDefault="00450C42">
      <w:pPr>
        <w:pStyle w:val="ListParagraph"/>
        <w:numPr>
          <w:ilvl w:val="0"/>
          <w:numId w:val="36"/>
        </w:numPr>
        <w:spacing w:before="0" w:after="0"/>
      </w:pPr>
      <w:r>
        <w:t>Defense Training:</w:t>
      </w:r>
    </w:p>
    <w:p w14:paraId="4ABC0B13" w14:textId="77777777" w:rsidR="00450C42" w:rsidRDefault="00450C42" w:rsidP="00450C42">
      <w:pPr>
        <w:spacing w:before="0" w:after="0"/>
      </w:pPr>
    </w:p>
    <w:p w14:paraId="2B01B471" w14:textId="77777777" w:rsidR="00450C42" w:rsidRDefault="00450C42">
      <w:pPr>
        <w:pStyle w:val="ListParagraph"/>
        <w:numPr>
          <w:ilvl w:val="1"/>
          <w:numId w:val="35"/>
        </w:numPr>
        <w:spacing w:before="0" w:after="0"/>
      </w:pPr>
      <w:r>
        <w:t>Teach employees to challenge strangers.</w:t>
      </w:r>
    </w:p>
    <w:p w14:paraId="7B741309" w14:textId="77777777" w:rsidR="00450C42" w:rsidRDefault="00450C42" w:rsidP="00450C42">
      <w:pPr>
        <w:spacing w:before="0" w:after="0"/>
      </w:pPr>
    </w:p>
    <w:p w14:paraId="2F0B451E" w14:textId="77777777" w:rsidR="00450C42" w:rsidRDefault="00450C42" w:rsidP="00450C42">
      <w:pPr>
        <w:spacing w:before="0" w:after="0"/>
      </w:pPr>
      <w:r w:rsidRPr="00367FC0">
        <w:rPr>
          <w:b/>
          <w:bCs/>
        </w:rPr>
        <w:t>Deliverable</w:t>
      </w:r>
      <w:r>
        <w:t>:</w:t>
      </w:r>
    </w:p>
    <w:p w14:paraId="5E676BAF" w14:textId="77777777" w:rsidR="00450C42" w:rsidRDefault="00450C42">
      <w:pPr>
        <w:pStyle w:val="ListParagraph"/>
        <w:numPr>
          <w:ilvl w:val="0"/>
          <w:numId w:val="35"/>
        </w:numPr>
        <w:spacing w:before="0" w:after="0"/>
      </w:pPr>
      <w:r>
        <w:t>Physical security audit report.</w:t>
      </w:r>
    </w:p>
    <w:p w14:paraId="409B05F8" w14:textId="77777777" w:rsidR="00450C42" w:rsidRDefault="00450C42" w:rsidP="00450C42">
      <w:pPr>
        <w:spacing w:before="0" w:after="0"/>
      </w:pPr>
    </w:p>
    <w:p w14:paraId="48C28C98" w14:textId="77777777" w:rsidR="00450C42" w:rsidRDefault="00450C42" w:rsidP="00450C42">
      <w:pPr>
        <w:spacing w:before="0" w:after="0"/>
      </w:pPr>
    </w:p>
    <w:p w14:paraId="74495F13" w14:textId="77777777" w:rsidR="00367FC0" w:rsidRDefault="00367FC0" w:rsidP="00450C42">
      <w:pPr>
        <w:spacing w:before="0" w:after="0"/>
      </w:pPr>
    </w:p>
    <w:p w14:paraId="6A98708B" w14:textId="77777777" w:rsidR="00450C42" w:rsidRPr="00367FC0" w:rsidRDefault="00450C42" w:rsidP="00450C42">
      <w:pPr>
        <w:spacing w:before="0" w:after="0"/>
        <w:rPr>
          <w:b/>
          <w:bCs/>
          <w:u w:val="single"/>
        </w:rPr>
      </w:pPr>
      <w:r w:rsidRPr="00367FC0">
        <w:rPr>
          <w:b/>
          <w:bCs/>
          <w:u w:val="single"/>
        </w:rPr>
        <w:t>Grading Rubric:</w:t>
      </w:r>
    </w:p>
    <w:p w14:paraId="75226FB7" w14:textId="77777777" w:rsidR="00450C42" w:rsidRDefault="00450C42" w:rsidP="00450C42">
      <w:pPr>
        <w:spacing w:before="0" w:after="0"/>
      </w:pPr>
    </w:p>
    <w:p w14:paraId="4524BCE9" w14:textId="77777777" w:rsidR="00450C42" w:rsidRDefault="00450C42">
      <w:pPr>
        <w:pStyle w:val="ListParagraph"/>
        <w:numPr>
          <w:ilvl w:val="0"/>
          <w:numId w:val="35"/>
        </w:numPr>
        <w:spacing w:before="0" w:after="0"/>
      </w:pPr>
      <w:r>
        <w:t>Technical Execution (40%)</w:t>
      </w:r>
    </w:p>
    <w:p w14:paraId="2D70132F" w14:textId="77777777" w:rsidR="00450C42" w:rsidRDefault="00450C42" w:rsidP="00450C42">
      <w:pPr>
        <w:spacing w:before="0" w:after="0"/>
      </w:pPr>
    </w:p>
    <w:p w14:paraId="3F9CB210" w14:textId="77777777" w:rsidR="00450C42" w:rsidRDefault="00450C42">
      <w:pPr>
        <w:pStyle w:val="ListParagraph"/>
        <w:numPr>
          <w:ilvl w:val="0"/>
          <w:numId w:val="35"/>
        </w:numPr>
        <w:spacing w:before="0" w:after="0"/>
      </w:pPr>
      <w:r>
        <w:t>Reporting (30%)</w:t>
      </w:r>
    </w:p>
    <w:p w14:paraId="7967EE4B" w14:textId="77777777" w:rsidR="00450C42" w:rsidRDefault="00450C42" w:rsidP="00450C42">
      <w:pPr>
        <w:spacing w:before="0" w:after="0"/>
      </w:pPr>
    </w:p>
    <w:p w14:paraId="020B7C6A" w14:textId="2FFBDDBD" w:rsidR="00450C42" w:rsidRDefault="00450C42" w:rsidP="00660C13">
      <w:pPr>
        <w:pStyle w:val="ListParagraph"/>
        <w:numPr>
          <w:ilvl w:val="0"/>
          <w:numId w:val="35"/>
        </w:numPr>
        <w:spacing w:before="0" w:after="0"/>
      </w:pPr>
      <w:r>
        <w:t>Defensive Recommendations (30%)</w:t>
      </w:r>
    </w:p>
    <w:sectPr w:rsidR="00450C42" w:rsidSect="002D50CC">
      <w:footerReference w:type="default" r:id="rId8"/>
      <w:pgSz w:w="12240" w:h="15840"/>
      <w:pgMar w:top="810" w:right="1440" w:bottom="72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B5791" w14:textId="77777777" w:rsidR="003E2C8A" w:rsidRDefault="003E2C8A" w:rsidP="00C6554A">
      <w:pPr>
        <w:spacing w:before="0" w:after="0" w:line="240" w:lineRule="auto"/>
      </w:pPr>
      <w:r>
        <w:separator/>
      </w:r>
    </w:p>
  </w:endnote>
  <w:endnote w:type="continuationSeparator" w:id="0">
    <w:p w14:paraId="7C00939F" w14:textId="77777777" w:rsidR="003E2C8A" w:rsidRDefault="003E2C8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5C051" w14:textId="77777777" w:rsidR="00982D52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894C5" w14:textId="77777777" w:rsidR="003E2C8A" w:rsidRDefault="003E2C8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4E341B0" w14:textId="77777777" w:rsidR="003E2C8A" w:rsidRDefault="003E2C8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687128E"/>
    <w:multiLevelType w:val="hybridMultilevel"/>
    <w:tmpl w:val="A3DE02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190F"/>
    <w:multiLevelType w:val="hybridMultilevel"/>
    <w:tmpl w:val="1A3496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640B1"/>
    <w:multiLevelType w:val="hybridMultilevel"/>
    <w:tmpl w:val="24A65C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96F7E"/>
    <w:multiLevelType w:val="hybridMultilevel"/>
    <w:tmpl w:val="2A869D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73751"/>
    <w:multiLevelType w:val="hybridMultilevel"/>
    <w:tmpl w:val="C5FCEE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22EC4"/>
    <w:multiLevelType w:val="hybridMultilevel"/>
    <w:tmpl w:val="A17EFD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204E2"/>
    <w:multiLevelType w:val="hybridMultilevel"/>
    <w:tmpl w:val="4050CA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152F1"/>
    <w:multiLevelType w:val="hybridMultilevel"/>
    <w:tmpl w:val="60866D2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F6009B"/>
    <w:multiLevelType w:val="hybridMultilevel"/>
    <w:tmpl w:val="E62837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A0392"/>
    <w:multiLevelType w:val="hybridMultilevel"/>
    <w:tmpl w:val="523C5C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1208C"/>
    <w:multiLevelType w:val="hybridMultilevel"/>
    <w:tmpl w:val="08527C9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6B08B8"/>
    <w:multiLevelType w:val="hybridMultilevel"/>
    <w:tmpl w:val="3CF01A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25B13"/>
    <w:multiLevelType w:val="hybridMultilevel"/>
    <w:tmpl w:val="79B44F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848C7"/>
    <w:multiLevelType w:val="hybridMultilevel"/>
    <w:tmpl w:val="9DECDA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613D2"/>
    <w:multiLevelType w:val="hybridMultilevel"/>
    <w:tmpl w:val="6ABC17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5555B"/>
    <w:multiLevelType w:val="hybridMultilevel"/>
    <w:tmpl w:val="FA0AF0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14A12"/>
    <w:multiLevelType w:val="hybridMultilevel"/>
    <w:tmpl w:val="7B12CE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B668B"/>
    <w:multiLevelType w:val="hybridMultilevel"/>
    <w:tmpl w:val="1EC600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C51AA"/>
    <w:multiLevelType w:val="hybridMultilevel"/>
    <w:tmpl w:val="4A9222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02ED3"/>
    <w:multiLevelType w:val="hybridMultilevel"/>
    <w:tmpl w:val="0546AA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3415E"/>
    <w:multiLevelType w:val="hybridMultilevel"/>
    <w:tmpl w:val="D51E82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440A9"/>
    <w:multiLevelType w:val="hybridMultilevel"/>
    <w:tmpl w:val="8C1479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90C61"/>
    <w:multiLevelType w:val="hybridMultilevel"/>
    <w:tmpl w:val="419C7FA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310601"/>
    <w:multiLevelType w:val="hybridMultilevel"/>
    <w:tmpl w:val="15F808C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AE167B"/>
    <w:multiLevelType w:val="hybridMultilevel"/>
    <w:tmpl w:val="551476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7674F"/>
    <w:multiLevelType w:val="hybridMultilevel"/>
    <w:tmpl w:val="07348EB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CE0178"/>
    <w:multiLevelType w:val="hybridMultilevel"/>
    <w:tmpl w:val="7E9ED0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33B04"/>
    <w:multiLevelType w:val="hybridMultilevel"/>
    <w:tmpl w:val="7F3227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04A48"/>
    <w:multiLevelType w:val="hybridMultilevel"/>
    <w:tmpl w:val="E4E6DE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4674A"/>
    <w:multiLevelType w:val="hybridMultilevel"/>
    <w:tmpl w:val="83EEA0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196486"/>
    <w:multiLevelType w:val="hybridMultilevel"/>
    <w:tmpl w:val="676623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97895"/>
    <w:multiLevelType w:val="hybridMultilevel"/>
    <w:tmpl w:val="6D7CBF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97CA3"/>
    <w:multiLevelType w:val="hybridMultilevel"/>
    <w:tmpl w:val="30A0CB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763D"/>
    <w:multiLevelType w:val="hybridMultilevel"/>
    <w:tmpl w:val="AAD2E6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E79C4"/>
    <w:multiLevelType w:val="hybridMultilevel"/>
    <w:tmpl w:val="824AF0E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5627870">
    <w:abstractNumId w:val="0"/>
  </w:num>
  <w:num w:numId="2" w16cid:durableId="293675663">
    <w:abstractNumId w:val="1"/>
  </w:num>
  <w:num w:numId="3" w16cid:durableId="1157258470">
    <w:abstractNumId w:val="12"/>
  </w:num>
  <w:num w:numId="4" w16cid:durableId="589896977">
    <w:abstractNumId w:val="28"/>
  </w:num>
  <w:num w:numId="5" w16cid:durableId="1691249958">
    <w:abstractNumId w:val="5"/>
  </w:num>
  <w:num w:numId="6" w16cid:durableId="1119958998">
    <w:abstractNumId w:val="18"/>
  </w:num>
  <w:num w:numId="7" w16cid:durableId="328487203">
    <w:abstractNumId w:val="30"/>
  </w:num>
  <w:num w:numId="8" w16cid:durableId="274216084">
    <w:abstractNumId w:val="19"/>
  </w:num>
  <w:num w:numId="9" w16cid:durableId="229853660">
    <w:abstractNumId w:val="23"/>
  </w:num>
  <w:num w:numId="10" w16cid:durableId="479154973">
    <w:abstractNumId w:val="2"/>
  </w:num>
  <w:num w:numId="11" w16cid:durableId="351760252">
    <w:abstractNumId w:val="21"/>
  </w:num>
  <w:num w:numId="12" w16cid:durableId="727074500">
    <w:abstractNumId w:val="7"/>
  </w:num>
  <w:num w:numId="13" w16cid:durableId="529875773">
    <w:abstractNumId w:val="13"/>
  </w:num>
  <w:num w:numId="14" w16cid:durableId="1332637330">
    <w:abstractNumId w:val="6"/>
  </w:num>
  <w:num w:numId="15" w16cid:durableId="513764473">
    <w:abstractNumId w:val="10"/>
  </w:num>
  <w:num w:numId="16" w16cid:durableId="1665083218">
    <w:abstractNumId w:val="14"/>
  </w:num>
  <w:num w:numId="17" w16cid:durableId="1922566275">
    <w:abstractNumId w:val="11"/>
  </w:num>
  <w:num w:numId="18" w16cid:durableId="643701207">
    <w:abstractNumId w:val="36"/>
  </w:num>
  <w:num w:numId="19" w16cid:durableId="1744109744">
    <w:abstractNumId w:val="4"/>
  </w:num>
  <w:num w:numId="20" w16cid:durableId="874998633">
    <w:abstractNumId w:val="31"/>
  </w:num>
  <w:num w:numId="21" w16cid:durableId="702050474">
    <w:abstractNumId w:val="29"/>
  </w:num>
  <w:num w:numId="22" w16cid:durableId="93745194">
    <w:abstractNumId w:val="22"/>
  </w:num>
  <w:num w:numId="23" w16cid:durableId="1467548171">
    <w:abstractNumId w:val="8"/>
  </w:num>
  <w:num w:numId="24" w16cid:durableId="652490326">
    <w:abstractNumId w:val="20"/>
  </w:num>
  <w:num w:numId="25" w16cid:durableId="461995582">
    <w:abstractNumId w:val="24"/>
  </w:num>
  <w:num w:numId="26" w16cid:durableId="1401946830">
    <w:abstractNumId w:val="15"/>
  </w:num>
  <w:num w:numId="27" w16cid:durableId="126095027">
    <w:abstractNumId w:val="3"/>
  </w:num>
  <w:num w:numId="28" w16cid:durableId="1924491496">
    <w:abstractNumId w:val="35"/>
  </w:num>
  <w:num w:numId="29" w16cid:durableId="462505553">
    <w:abstractNumId w:val="27"/>
  </w:num>
  <w:num w:numId="30" w16cid:durableId="698240630">
    <w:abstractNumId w:val="17"/>
  </w:num>
  <w:num w:numId="31" w16cid:durableId="1035813472">
    <w:abstractNumId w:val="26"/>
  </w:num>
  <w:num w:numId="32" w16cid:durableId="740951589">
    <w:abstractNumId w:val="25"/>
  </w:num>
  <w:num w:numId="33" w16cid:durableId="290326922">
    <w:abstractNumId w:val="33"/>
  </w:num>
  <w:num w:numId="34" w16cid:durableId="251741909">
    <w:abstractNumId w:val="9"/>
  </w:num>
  <w:num w:numId="35" w16cid:durableId="985089803">
    <w:abstractNumId w:val="16"/>
  </w:num>
  <w:num w:numId="36" w16cid:durableId="1439789964">
    <w:abstractNumId w:val="34"/>
  </w:num>
  <w:num w:numId="37" w16cid:durableId="1758479840">
    <w:abstractNumId w:val="3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0B"/>
    <w:rsid w:val="000064EC"/>
    <w:rsid w:val="000407E3"/>
    <w:rsid w:val="00040C9F"/>
    <w:rsid w:val="000D3191"/>
    <w:rsid w:val="00140188"/>
    <w:rsid w:val="001F412C"/>
    <w:rsid w:val="00205A8E"/>
    <w:rsid w:val="002554CD"/>
    <w:rsid w:val="00293B83"/>
    <w:rsid w:val="002A7F50"/>
    <w:rsid w:val="002B4294"/>
    <w:rsid w:val="002D50CC"/>
    <w:rsid w:val="00307BE8"/>
    <w:rsid w:val="00333D0D"/>
    <w:rsid w:val="00353AC8"/>
    <w:rsid w:val="00367FC0"/>
    <w:rsid w:val="003E2C8A"/>
    <w:rsid w:val="00450C42"/>
    <w:rsid w:val="004C049F"/>
    <w:rsid w:val="005000E2"/>
    <w:rsid w:val="00555D6C"/>
    <w:rsid w:val="006056D2"/>
    <w:rsid w:val="006A3CE7"/>
    <w:rsid w:val="007518C1"/>
    <w:rsid w:val="0078791A"/>
    <w:rsid w:val="007E0859"/>
    <w:rsid w:val="008971EF"/>
    <w:rsid w:val="00916B40"/>
    <w:rsid w:val="009228AC"/>
    <w:rsid w:val="00982D52"/>
    <w:rsid w:val="009D1CF6"/>
    <w:rsid w:val="00AA7670"/>
    <w:rsid w:val="00BE4A7A"/>
    <w:rsid w:val="00BF616B"/>
    <w:rsid w:val="00C6554A"/>
    <w:rsid w:val="00D53D54"/>
    <w:rsid w:val="00DE5947"/>
    <w:rsid w:val="00DF519D"/>
    <w:rsid w:val="00ED7C44"/>
    <w:rsid w:val="00F5470B"/>
    <w:rsid w:val="00F573FD"/>
    <w:rsid w:val="00F72A99"/>
    <w:rsid w:val="00F8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DB669"/>
  <w15:chartTrackingRefBased/>
  <w15:docId w15:val="{89C45C24-7EC5-492B-8F6A-5D930DB2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7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70B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F5470B"/>
    <w:pPr>
      <w:ind w:left="720"/>
      <w:contextualSpacing/>
    </w:pPr>
  </w:style>
  <w:style w:type="table" w:styleId="TableGrid">
    <w:name w:val="Table Grid"/>
    <w:basedOn w:val="TableNormal"/>
    <w:uiPriority w:val="39"/>
    <w:rsid w:val="00BE4A7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7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1530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6139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07305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689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32221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2515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45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486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434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213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32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054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034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116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68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670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720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2936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042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442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75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486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134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63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384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852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847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956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3199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059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575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687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354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867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8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6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7130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3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991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5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614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6315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805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906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459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962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7488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020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806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504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112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841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45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091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436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0424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04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168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941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5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706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7223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91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917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86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7835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224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9745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199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lintrev\AppData\Local\Microsoft\Office\16.0\DTS\en-PH%7bDA13642A-C878-4561-968B-8BE359222045%7d\%7bED284755-BA8F-4D99-A555-06C5B74771B5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1310E0497174F5390496914FE319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F93D6-DBF7-4015-8A61-E7B4CBB158E1}"/>
      </w:docPartPr>
      <w:docPartBody>
        <w:p w:rsidR="000E133F" w:rsidRDefault="00000000">
          <w:pPr>
            <w:pStyle w:val="81310E0497174F5390496914FE319087"/>
          </w:pPr>
          <w:r>
            <w:t>Name</w:t>
          </w:r>
        </w:p>
      </w:docPartBody>
    </w:docPart>
    <w:docPart>
      <w:docPartPr>
        <w:name w:val="DDAD786ECE774A468360EE7B1ACF3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EC209-706D-464B-97B2-58C38F1EEDB0}"/>
      </w:docPartPr>
      <w:docPartBody>
        <w:p w:rsidR="000E133F" w:rsidRDefault="00000000">
          <w:pPr>
            <w:pStyle w:val="DDAD786ECE774A468360EE7B1ACF3985"/>
          </w:pPr>
          <w:r>
            <w:t>Course Title</w:t>
          </w:r>
        </w:p>
      </w:docPartBody>
    </w:docPart>
    <w:docPart>
      <w:docPartPr>
        <w:name w:val="F1A3985E47B64D6CAE7F0AB584627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D3F0-6AFB-4BAC-8C86-AD4BB8A22638}"/>
      </w:docPartPr>
      <w:docPartBody>
        <w:p w:rsidR="000E133F" w:rsidRDefault="00000000">
          <w:pPr>
            <w:pStyle w:val="F1A3985E47B64D6CAE7F0AB584627440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1302423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DE"/>
    <w:rsid w:val="000E133F"/>
    <w:rsid w:val="00251D1B"/>
    <w:rsid w:val="005A51DE"/>
    <w:rsid w:val="00BD5969"/>
    <w:rsid w:val="00D0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310E0497174F5390496914FE319087">
    <w:name w:val="81310E0497174F5390496914FE319087"/>
  </w:style>
  <w:style w:type="paragraph" w:customStyle="1" w:styleId="DDAD786ECE774A468360EE7B1ACF3985">
    <w:name w:val="DDAD786ECE774A468360EE7B1ACF3985"/>
  </w:style>
  <w:style w:type="paragraph" w:customStyle="1" w:styleId="F1A3985E47B64D6CAE7F0AB584627440">
    <w:name w:val="F1A3985E47B64D6CAE7F0AB584627440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{ED284755-BA8F-4D99-A555-06C5B74771B5}tf02835058_win32</Template>
  <TotalTime>452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Ferlintrev</dc:creator>
  <cp:keywords/>
  <dc:description/>
  <cp:lastModifiedBy>ferlintrev@outlook.com</cp:lastModifiedBy>
  <cp:revision>7</cp:revision>
  <dcterms:created xsi:type="dcterms:W3CDTF">2025-04-23T11:16:00Z</dcterms:created>
  <dcterms:modified xsi:type="dcterms:W3CDTF">2025-04-24T14:34:00Z</dcterms:modified>
</cp:coreProperties>
</file>